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1743633326"/>
        <w:docPartObj>
          <w:docPartGallery w:val="Cover Pages"/>
          <w:docPartUnique/>
        </w:docPartObj>
      </w:sdtPr>
      <w:sdtEndPr/>
      <w:sdtContent>
        <w:p w14:paraId="630A717D" w14:textId="3085858B" w:rsidR="00D908BA" w:rsidRDefault="004812D2" w:rsidP="00184682">
          <w:r>
            <w:rPr>
              <w:noProof/>
            </w:rPr>
            <mc:AlternateContent>
              <mc:Choice Requires="wps">
                <w:drawing>
                  <wp:anchor distT="0" distB="0" distL="114300" distR="114300" simplePos="0" relativeHeight="251689472" behindDoc="0" locked="0" layoutInCell="1" allowOverlap="1" wp14:anchorId="28BE1F9C" wp14:editId="53A3739E">
                    <wp:simplePos x="0" y="0"/>
                    <wp:positionH relativeFrom="column">
                      <wp:posOffset>885825</wp:posOffset>
                    </wp:positionH>
                    <wp:positionV relativeFrom="paragraph">
                      <wp:posOffset>6565900</wp:posOffset>
                    </wp:positionV>
                    <wp:extent cx="3918585" cy="2018665"/>
                    <wp:effectExtent l="0" t="0" r="0" b="0"/>
                    <wp:wrapSquare wrapText="bothSides"/>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1951BEF" w14:textId="77777777" w:rsidR="0023504D"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rPr>
                                </w:pPr>
                              </w:p>
                              <w:p w14:paraId="081049D8" w14:textId="77777777"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84682">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Submitted By:</w:t>
                                </w:r>
                              </w:p>
                              <w:p w14:paraId="73EDA554" w14:textId="41CE3903"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84682">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Chitrali Rai</w:t>
                                </w:r>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cr252</w:t>
                                </w:r>
                              </w:p>
                              <w:p w14:paraId="72762512" w14:textId="2F4FCE56" w:rsidR="0023504D" w:rsidRPr="008934B7" w:rsidRDefault="0023504D" w:rsidP="008934B7">
                                <w:pPr>
                                  <w:widowControl w:val="0"/>
                                  <w:autoSpaceDE w:val="0"/>
                                  <w:autoSpaceDN w:val="0"/>
                                  <w:adjustRightInd w:val="0"/>
                                  <w:spacing w:after="240" w:line="240" w:lineRule="auto"/>
                                  <w:jc w:val="cente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roofErr w:type="spellStart"/>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Kshitiz</w:t>
                                </w:r>
                                <w:proofErr w:type="spellEnd"/>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Arora</w:t>
                                </w:r>
                                <w:proofErr w:type="spellEnd"/>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ka287</w:t>
                                </w:r>
                              </w:p>
                              <w:p w14:paraId="397922C5" w14:textId="77777777" w:rsidR="0023504D" w:rsidRDefault="0023504D" w:rsidP="00E94ED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69.75pt;margin-top:517pt;width:308.55pt;height:158.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" stroked="f">
                    <v:textbox>
                      <w:txbxContent>
                        <w:p w14:paraId="61951BEF" w14:textId="77777777" w:rsidR="0023504D"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rPr>
                          </w:pPr>
                        </w:p>
                        <w:p w14:paraId="081049D8" w14:textId="77777777"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84682">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Submitted By:</w:t>
                          </w:r>
                        </w:p>
                        <w:p w14:paraId="73EDA554" w14:textId="41CE3903"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84682">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Chitrali Rai</w:t>
                          </w:r>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cr252</w:t>
                          </w:r>
                        </w:p>
                        <w:p w14:paraId="72762512" w14:textId="2F4FCE56" w:rsidR="0023504D" w:rsidRPr="008934B7" w:rsidRDefault="0023504D" w:rsidP="008934B7">
                          <w:pPr>
                            <w:widowControl w:val="0"/>
                            <w:autoSpaceDE w:val="0"/>
                            <w:autoSpaceDN w:val="0"/>
                            <w:adjustRightInd w:val="0"/>
                            <w:spacing w:after="240" w:line="240" w:lineRule="auto"/>
                            <w:jc w:val="cente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roofErr w:type="spellStart"/>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Kshitiz</w:t>
                          </w:r>
                          <w:proofErr w:type="spellEnd"/>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Arora</w:t>
                          </w:r>
                          <w:proofErr w:type="spellEnd"/>
                          <w:r>
                            <w:rPr>
                              <w:rFonts w:ascii="Times New Roman" w:hAnsi="Times New Roman" w:cs="Times New Roman"/>
                              <w:b/>
                              <w:color w:val="FF310B"/>
                              <w:sz w:val="34"/>
                              <w:szCs w:val="3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ka287</w:t>
                          </w:r>
                        </w:p>
                        <w:p w14:paraId="397922C5" w14:textId="77777777" w:rsidR="0023504D" w:rsidRDefault="0023504D" w:rsidP="00E94ED2">
                          <w:pPr>
                            <w:jc w:val="center"/>
                          </w:pPr>
                        </w:p>
                      </w:txbxContent>
                    </v:textbox>
                    <w10:wrap type="square"/>
                  </v:shape>
                </w:pict>
              </mc:Fallback>
            </mc:AlternateContent>
          </w:r>
          <w:r w:rsidR="003510AA">
            <w:rPr>
              <w:noProof/>
            </w:rPr>
            <mc:AlternateContent>
              <mc:Choice Requires="wps">
                <w:drawing>
                  <wp:anchor distT="0" distB="0" distL="114300" distR="114300" simplePos="0" relativeHeight="251665920" behindDoc="0" locked="0" layoutInCell="1" allowOverlap="1" wp14:anchorId="56309750" wp14:editId="0D60E484">
                    <wp:simplePos x="0" y="0"/>
                    <wp:positionH relativeFrom="column">
                      <wp:posOffset>767080</wp:posOffset>
                    </wp:positionH>
                    <wp:positionV relativeFrom="paragraph">
                      <wp:posOffset>5259705</wp:posOffset>
                    </wp:positionV>
                    <wp:extent cx="3918585" cy="1181735"/>
                    <wp:effectExtent l="0" t="0" r="0" b="12065"/>
                    <wp:wrapSquare wrapText="bothSides"/>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1181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B526317" w14:textId="5FE3B21B" w:rsidR="0023504D" w:rsidRPr="00184682" w:rsidRDefault="0023504D" w:rsidP="008934B7">
                                <w:pPr>
                                  <w:pStyle w:val="NoSpacing"/>
                                  <w:jc w:val="cente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Final</w:t>
                                </w:r>
                                <w:r w:rsidRPr="00184682">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Term Project Report</w:t>
                                </w:r>
                              </w:p>
                              <w:p w14:paraId="25F0CBB6" w14:textId="26C4EA77"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Instructor: Prof Chase Q. Wu</w:t>
                                </w:r>
                              </w:p>
                              <w:p w14:paraId="28AE57E0" w14:textId="77777777" w:rsidR="0023504D" w:rsidRDefault="0023504D" w:rsidP="00E94ED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60.4pt;margin-top:414.15pt;width:308.55pt;height:93.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" stroked="f">
                    <v:textbox>
                      <w:txbxContent>
                        <w:p w14:paraId="6B526317" w14:textId="5FE3B21B" w:rsidR="0023504D" w:rsidRPr="00184682" w:rsidRDefault="0023504D" w:rsidP="008934B7">
                          <w:pPr>
                            <w:pStyle w:val="NoSpacing"/>
                            <w:jc w:val="cente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Final</w:t>
                          </w:r>
                          <w:r w:rsidRPr="00184682">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Pr>
                              <w:rFonts w:ascii="Times New Roman" w:eastAsiaTheme="majorEastAsia"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Term Project Report</w:t>
                          </w:r>
                        </w:p>
                        <w:p w14:paraId="25F0CBB6" w14:textId="26C4EA77" w:rsidR="0023504D" w:rsidRPr="00184682" w:rsidRDefault="0023504D" w:rsidP="00E94ED2">
                          <w:pPr>
                            <w:widowControl w:val="0"/>
                            <w:autoSpaceDE w:val="0"/>
                            <w:autoSpaceDN w:val="0"/>
                            <w:adjustRightInd w:val="0"/>
                            <w:spacing w:after="240" w:line="240" w:lineRule="auto"/>
                            <w:jc w:val="cente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Times New Roman" w:hAnsi="Times New Roman" w:cs="Times New Roman"/>
                              <w:b/>
                              <w:color w:val="FF310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Instructor: Prof Chase Q. Wu</w:t>
                          </w:r>
                        </w:p>
                        <w:p w14:paraId="28AE57E0" w14:textId="77777777" w:rsidR="0023504D" w:rsidRDefault="0023504D" w:rsidP="00E94ED2">
                          <w:pPr>
                            <w:jc w:val="center"/>
                          </w:pPr>
                        </w:p>
                      </w:txbxContent>
                    </v:textbox>
                    <w10:wrap type="square"/>
                  </v:shape>
                </w:pict>
              </mc:Fallback>
            </mc:AlternateContent>
          </w:r>
          <w:r w:rsidR="003510AA">
            <w:rPr>
              <w:noProof/>
            </w:rPr>
            <w:drawing>
              <wp:anchor distT="0" distB="0" distL="114300" distR="114300" simplePos="0" relativeHeight="251668992" behindDoc="0" locked="0" layoutInCell="1" allowOverlap="1" wp14:anchorId="5B6650E0" wp14:editId="38936855">
                <wp:simplePos x="0" y="0"/>
                <wp:positionH relativeFrom="column">
                  <wp:posOffset>54610</wp:posOffset>
                </wp:positionH>
                <wp:positionV relativeFrom="paragraph">
                  <wp:posOffset>272415</wp:posOffset>
                </wp:positionV>
                <wp:extent cx="5473700" cy="1781175"/>
                <wp:effectExtent l="0" t="0" r="12700" b="0"/>
                <wp:wrapSquare wrapText="bothSides"/>
                <wp:docPr id="3" name="Picture 3" descr="Macintosh HD:Users:cr252:Desktop:NJ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252:Desktop:NJ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0" cy="17811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94ED2">
            <w:rPr>
              <w:noProof/>
            </w:rPr>
            <mc:AlternateContent>
              <mc:Choice Requires="wps">
                <w:drawing>
                  <wp:anchor distT="0" distB="0" distL="114300" distR="114300" simplePos="0" relativeHeight="251661824" behindDoc="0" locked="0" layoutInCell="0" allowOverlap="1" wp14:anchorId="03D40E2D" wp14:editId="4D4A1C59">
                    <wp:simplePos x="0" y="0"/>
                    <wp:positionH relativeFrom="page">
                      <wp:posOffset>10160</wp:posOffset>
                    </wp:positionH>
                    <wp:positionV relativeFrom="page">
                      <wp:posOffset>3755390</wp:posOffset>
                    </wp:positionV>
                    <wp:extent cx="7412355" cy="1662430"/>
                    <wp:effectExtent l="0" t="0" r="29845" b="1397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662430"/>
                            </a:xfrm>
                            <a:prstGeom prst="rect">
                              <a:avLst/>
                            </a:prstGeom>
                            <a:solidFill>
                              <a:srgbClr val="AE423D"/>
                            </a:solidFill>
                            <a:ln w="12700">
                              <a:solidFill>
                                <a:srgbClr val="AE423D"/>
                              </a:solidFill>
                              <a:miter lim="800000"/>
                              <a:headEnd/>
                              <a:tailEnd/>
                            </a:ln>
                          </wps:spPr>
                          <wps:txbx>
                            <w:txbxContent>
                              <w:p w14:paraId="6A09162A" w14:textId="25A9064B" w:rsidR="0023504D" w:rsidRDefault="0023504D">
                                <w:pPr>
                                  <w:pStyle w:val="NoSpacing"/>
                                  <w:jc w:val="right"/>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FLIGHT DATA ANALYSIS</w:t>
                                </w:r>
                              </w:p>
                              <w:p w14:paraId="0EC138B4" w14:textId="606327DD" w:rsidR="0023504D" w:rsidRPr="00184682" w:rsidRDefault="0023504D">
                                <w:pPr>
                                  <w:pStyle w:val="NoSpacing"/>
                                  <w:jc w:val="right"/>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WITH OOZIE</w:t>
                                </w:r>
                              </w:p>
                              <w:p w14:paraId="79A446D6" w14:textId="66E375C0" w:rsidR="0023504D" w:rsidRPr="00184682" w:rsidRDefault="0023504D">
                                <w:pPr>
                                  <w:pStyle w:val="NoSpacing"/>
                                  <w:jc w:val="right"/>
                                  <w:rPr>
                                    <w:rFonts w:asciiTheme="majorHAnsi" w:eastAsiaTheme="majorEastAsia" w:hAnsiTheme="majorHAnsi" w:cstheme="majorBidi"/>
                                    <w:b/>
                                    <w:color w:val="FEF8F7" w:themeColor="accent1" w:themeTint="08"/>
                                    <w:spacing w:val="10"/>
                                    <w:sz w:val="52"/>
                                    <w:szCs w:val="5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EF8F7" w:themeColor="accent1" w:themeTint="08"/>
                                    <w:spacing w:val="10"/>
                                    <w:sz w:val="52"/>
                                    <w:szCs w:val="5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CS-698 Big Data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margin-left:.8pt;margin-top:295.7pt;width:583.65pt;height:130.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" o:allowincell="f" fillcolor="#ae423d" strokecolor="#ae423d" strokeweight="1pt">
                    <v:textbox inset="14.4pt,,14.4pt">
                      <w:txbxContent>
                        <w:p w14:paraId="6A09162A" w14:textId="25A9064B" w:rsidR="0023504D" w:rsidRDefault="0023504D">
                          <w:pPr>
                            <w:pStyle w:val="NoSpacing"/>
                            <w:jc w:val="right"/>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FLIGHT DATA ANALYSIS</w:t>
                          </w:r>
                        </w:p>
                        <w:p w14:paraId="0EC138B4" w14:textId="606327DD" w:rsidR="0023504D" w:rsidRPr="00184682" w:rsidRDefault="0023504D">
                          <w:pPr>
                            <w:pStyle w:val="NoSpacing"/>
                            <w:jc w:val="right"/>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heme="majorEastAsia" w:hAnsi="Times New Roman" w:cs="Times New Roman"/>
                              <w:b/>
                              <w:color w:val="FEF8F7" w:themeColor="accent1" w:themeTint="08"/>
                              <w:spacing w:val="10"/>
                              <w:sz w:val="60"/>
                              <w:szCs w:val="6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WITH OOZIE</w:t>
                          </w:r>
                        </w:p>
                        <w:p w14:paraId="79A446D6" w14:textId="66E375C0" w:rsidR="0023504D" w:rsidRPr="00184682" w:rsidRDefault="0023504D">
                          <w:pPr>
                            <w:pStyle w:val="NoSpacing"/>
                            <w:jc w:val="right"/>
                            <w:rPr>
                              <w:rFonts w:asciiTheme="majorHAnsi" w:eastAsiaTheme="majorEastAsia" w:hAnsiTheme="majorHAnsi" w:cstheme="majorBidi"/>
                              <w:b/>
                              <w:color w:val="FEF8F7" w:themeColor="accent1" w:themeTint="08"/>
                              <w:spacing w:val="10"/>
                              <w:sz w:val="52"/>
                              <w:szCs w:val="5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EF8F7" w:themeColor="accent1" w:themeTint="08"/>
                              <w:spacing w:val="10"/>
                              <w:sz w:val="52"/>
                              <w:szCs w:val="5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CS-698 Big Data</w:t>
                          </w:r>
                        </w:p>
                      </w:txbxContent>
                    </v:textbox>
                    <w10:wrap anchorx="page" anchory="page"/>
                  </v:rect>
                </w:pict>
              </mc:Fallback>
            </mc:AlternateContent>
          </w:r>
          <w:r w:rsidR="00422AC5">
            <w:br w:type="page"/>
          </w:r>
        </w:p>
      </w:sdtContent>
    </w:sdt>
    <w:sdt>
      <w:sdtPr>
        <w:rPr>
          <w:rFonts w:asciiTheme="minorHAnsi" w:eastAsiaTheme="minorHAnsi" w:hAnsiTheme="minorHAnsi" w:cstheme="minorBidi"/>
          <w:b w:val="0"/>
          <w:bCs w:val="0"/>
          <w:i/>
          <w:color w:val="auto"/>
          <w:kern w:val="2"/>
          <w:sz w:val="22"/>
          <w:szCs w:val="22"/>
          <w:lang w:eastAsia="ja-JP"/>
        </w:rPr>
        <w:id w:val="284177257"/>
        <w:docPartObj>
          <w:docPartGallery w:val="Table of Contents"/>
          <w:docPartUnique/>
        </w:docPartObj>
      </w:sdtPr>
      <w:sdtEndPr>
        <w:rPr>
          <w:rFonts w:eastAsiaTheme="minorEastAsia"/>
          <w:kern w:val="0"/>
          <w:lang w:eastAsia="en-US"/>
        </w:rPr>
      </w:sdtEndPr>
      <w:sdtContent>
        <w:p w14:paraId="56EB267C" w14:textId="77777777" w:rsidR="00884082" w:rsidRPr="00021C95" w:rsidRDefault="00884082" w:rsidP="00A8416F">
          <w:pPr>
            <w:pStyle w:val="TOCHeading"/>
            <w:spacing w:after="240"/>
            <w:jc w:val="both"/>
            <w:rPr>
              <w:rFonts w:ascii="Arial" w:hAnsi="Arial" w:cs="Arial"/>
            </w:rPr>
          </w:pPr>
          <w:r w:rsidRPr="00021C95">
            <w:rPr>
              <w:rFonts w:ascii="Arial" w:hAnsi="Arial" w:cs="Arial"/>
            </w:rPr>
            <w:t>Table of Contents</w:t>
          </w:r>
        </w:p>
        <w:p w14:paraId="163057B7" w14:textId="32FA9993" w:rsidR="00884082" w:rsidRDefault="00884082" w:rsidP="00A8416F">
          <w:pPr>
            <w:pStyle w:val="TOC1"/>
            <w:jc w:val="both"/>
          </w:pPr>
          <w:r>
            <w:t>Introduction</w:t>
          </w:r>
          <w:r w:rsidRPr="00021C95">
            <w:ptab w:relativeTo="margin" w:alignment="right" w:leader="dot"/>
          </w:r>
          <w:r w:rsidR="00E12CB9">
            <w:t>2</w:t>
          </w:r>
        </w:p>
        <w:p w14:paraId="56D91071" w14:textId="635C99E3" w:rsidR="00B0118F" w:rsidRPr="00021C95" w:rsidRDefault="00B0118F" w:rsidP="00A8416F">
          <w:pPr>
            <w:pStyle w:val="TOC1"/>
            <w:jc w:val="both"/>
          </w:pPr>
          <w:r>
            <w:t>Platforms and Tools</w:t>
          </w:r>
          <w:r w:rsidRPr="0035362F">
            <w:ptab w:relativeTo="margin" w:alignment="right" w:leader="dot"/>
          </w:r>
          <w:r w:rsidR="00E12CB9">
            <w:t>2</w:t>
          </w:r>
        </w:p>
        <w:p w14:paraId="4A037239" w14:textId="6015968F" w:rsidR="006E3248" w:rsidRDefault="006E3248" w:rsidP="006E3248">
          <w:pPr>
            <w:pStyle w:val="TOC1"/>
            <w:jc w:val="both"/>
          </w:pPr>
          <w:r>
            <w:t xml:space="preserve">Structure of </w:t>
          </w:r>
          <w:proofErr w:type="spellStart"/>
          <w:r>
            <w:t>Oozie</w:t>
          </w:r>
          <w:proofErr w:type="spellEnd"/>
          <w:r>
            <w:t xml:space="preserve"> workflow</w:t>
          </w:r>
          <w:r w:rsidR="004812D2">
            <w:t xml:space="preserve"> </w:t>
          </w:r>
          <w:r w:rsidR="00884082" w:rsidRPr="0035362F">
            <w:ptab w:relativeTo="margin" w:alignment="right" w:leader="dot"/>
          </w:r>
          <w:r w:rsidR="00E12CB9">
            <w:t>2</w:t>
          </w:r>
        </w:p>
        <w:p w14:paraId="0E6DE2B5" w14:textId="4A6C7E88" w:rsidR="00835D36" w:rsidRDefault="006E3248" w:rsidP="006E3248">
          <w:pPr>
            <w:pStyle w:val="TOC1"/>
            <w:jc w:val="both"/>
          </w:pPr>
          <w:r>
            <w:t>Algorithms Used</w:t>
          </w:r>
          <w:r w:rsidR="00835D36" w:rsidRPr="0035362F">
            <w:ptab w:relativeTo="margin" w:alignment="right" w:leader="dot"/>
          </w:r>
          <w:r w:rsidR="00E12CB9">
            <w:t>3</w:t>
          </w:r>
        </w:p>
        <w:p w14:paraId="7BAB8C0B" w14:textId="49B29E97" w:rsidR="00E12CB9" w:rsidRDefault="00E12CB9" w:rsidP="00E12CB9">
          <w:pPr>
            <w:pStyle w:val="TOC1"/>
            <w:jc w:val="both"/>
          </w:pPr>
          <w:r>
            <w:t>Performance Measurement Graphs</w:t>
          </w:r>
          <w:r w:rsidRPr="0035362F">
            <w:ptab w:relativeTo="margin" w:alignment="right" w:leader="dot"/>
          </w:r>
          <w:r>
            <w:t>4</w:t>
          </w:r>
        </w:p>
        <w:p w14:paraId="689CA8EC" w14:textId="3C9DD7A0" w:rsidR="00BF4513" w:rsidRDefault="00E12CB9" w:rsidP="00AF3E3A">
          <w:pPr>
            <w:pStyle w:val="TOC1"/>
            <w:jc w:val="both"/>
          </w:pPr>
          <w:r>
            <w:t>Workflow Execution in response to increasing data size--------------------</w:t>
          </w:r>
          <w:r w:rsidR="00AF3E3A">
            <w:t>--------------------</w:t>
          </w:r>
          <w:r>
            <w:t>-4</w:t>
          </w:r>
        </w:p>
        <w:p w14:paraId="7A3F9061" w14:textId="6A9DF2D1" w:rsidR="006900C3" w:rsidRDefault="00E12CB9" w:rsidP="006900C3">
          <w:pPr>
            <w:pStyle w:val="TOC1"/>
            <w:jc w:val="both"/>
          </w:pPr>
          <w:r>
            <w:t>Workflow Execution in response to increasing VM’s--------------------------</w:t>
          </w:r>
          <w:r w:rsidR="00AF3E3A">
            <w:t>--------------------</w:t>
          </w:r>
          <w:r>
            <w:t>5</w:t>
          </w:r>
        </w:p>
        <w:p w14:paraId="190C5768" w14:textId="3A944420" w:rsidR="00884082" w:rsidRPr="008E64C0" w:rsidRDefault="00E70C5D" w:rsidP="00884082">
          <w:pPr>
            <w:pStyle w:val="TOC3"/>
            <w:ind w:left="0"/>
            <w:rPr>
              <w:i w:val="0"/>
            </w:rPr>
          </w:pPr>
        </w:p>
      </w:sdtContent>
    </w:sdt>
    <w:p w14:paraId="22B0C624" w14:textId="77777777" w:rsidR="001C66BB" w:rsidRDefault="001C66BB">
      <w:r>
        <w:br w:type="page"/>
      </w:r>
    </w:p>
    <w:p w14:paraId="72AE24F9" w14:textId="09B2340A" w:rsidR="00D908BA" w:rsidRPr="003D42B0" w:rsidRDefault="008934B7" w:rsidP="00537A0A">
      <w:pPr>
        <w:rPr>
          <w:rFonts w:ascii="Times New Roman" w:hAnsi="Times New Roman" w:cs="Times New Roman"/>
          <w:b/>
          <w:color w:val="9D3511" w:themeColor="accent1" w:themeShade="BF"/>
          <w:sz w:val="32"/>
          <w:szCs w:val="32"/>
        </w:rPr>
      </w:pPr>
      <w:r>
        <w:rPr>
          <w:rFonts w:ascii="Times New Roman" w:hAnsi="Times New Roman" w:cs="Times New Roman"/>
          <w:b/>
          <w:color w:val="9D3511" w:themeColor="accent1" w:themeShade="BF"/>
          <w:sz w:val="32"/>
          <w:szCs w:val="32"/>
        </w:rPr>
        <w:t>Introduction</w:t>
      </w:r>
      <w:bookmarkStart w:id="0" w:name="_GoBack"/>
      <w:bookmarkEnd w:id="0"/>
    </w:p>
    <w:p w14:paraId="5CE3AE2F" w14:textId="55E193DC" w:rsidR="00B0118F" w:rsidRDefault="007B381D" w:rsidP="00537A0A">
      <w:pPr>
        <w:rPr>
          <w:rFonts w:ascii="Times New Roman" w:hAnsi="Times New Roman" w:cs="Times New Roman"/>
          <w:sz w:val="24"/>
          <w:szCs w:val="24"/>
        </w:rPr>
      </w:pPr>
      <w:r>
        <w:rPr>
          <w:rFonts w:ascii="Times New Roman" w:hAnsi="Times New Roman" w:cs="Times New Roman"/>
          <w:sz w:val="24"/>
          <w:szCs w:val="24"/>
        </w:rPr>
        <w:t xml:space="preserve">This Project aims at </w:t>
      </w:r>
      <w:r w:rsidR="008934B7">
        <w:rPr>
          <w:rFonts w:ascii="Times New Roman" w:hAnsi="Times New Roman" w:cs="Times New Roman"/>
          <w:sz w:val="24"/>
          <w:szCs w:val="24"/>
        </w:rPr>
        <w:t xml:space="preserve">the Design and Development of </w:t>
      </w:r>
      <w:proofErr w:type="spellStart"/>
      <w:r w:rsidR="008934B7">
        <w:rPr>
          <w:rFonts w:ascii="Times New Roman" w:hAnsi="Times New Roman" w:cs="Times New Roman"/>
          <w:sz w:val="24"/>
          <w:szCs w:val="24"/>
        </w:rPr>
        <w:t>Oozie</w:t>
      </w:r>
      <w:proofErr w:type="spellEnd"/>
      <w:r w:rsidR="008934B7">
        <w:rPr>
          <w:rFonts w:ascii="Times New Roman" w:hAnsi="Times New Roman" w:cs="Times New Roman"/>
          <w:sz w:val="24"/>
          <w:szCs w:val="24"/>
        </w:rPr>
        <w:t xml:space="preserve"> workflow to process and analyze a large volume of flight data.</w:t>
      </w:r>
    </w:p>
    <w:p w14:paraId="7E15CFED" w14:textId="77777777" w:rsidR="00B0118F" w:rsidRPr="007F0979" w:rsidRDefault="00B0118F" w:rsidP="00B0118F">
      <w:pPr>
        <w:widowControl w:val="0"/>
        <w:tabs>
          <w:tab w:val="left" w:pos="220"/>
          <w:tab w:val="left" w:pos="720"/>
        </w:tabs>
        <w:autoSpaceDE w:val="0"/>
        <w:autoSpaceDN w:val="0"/>
        <w:adjustRightInd w:val="0"/>
        <w:spacing w:after="533" w:line="240" w:lineRule="auto"/>
        <w:rPr>
          <w:rFonts w:ascii="Times New Roman" w:eastAsia="Times New Roman" w:hAnsi="Times New Roman" w:cs="Times New Roman"/>
          <w:b/>
          <w:color w:val="9D3511" w:themeColor="accent1" w:themeShade="BF"/>
          <w:sz w:val="24"/>
          <w:szCs w:val="24"/>
        </w:rPr>
      </w:pPr>
      <w:r w:rsidRPr="003D42B0">
        <w:rPr>
          <w:rFonts w:ascii="Times New Roman" w:eastAsia="Times New Roman" w:hAnsi="Times New Roman" w:cs="Times New Roman"/>
          <w:b/>
          <w:color w:val="9D3511" w:themeColor="accent1" w:themeShade="BF"/>
          <w:sz w:val="32"/>
          <w:szCs w:val="32"/>
        </w:rPr>
        <w:t>Platforms</w:t>
      </w:r>
      <w:r>
        <w:rPr>
          <w:rFonts w:ascii="Times New Roman" w:eastAsia="Times New Roman" w:hAnsi="Times New Roman" w:cs="Times New Roman"/>
          <w:b/>
          <w:color w:val="9D3511" w:themeColor="accent1" w:themeShade="BF"/>
          <w:sz w:val="32"/>
          <w:szCs w:val="32"/>
        </w:rPr>
        <w:t xml:space="preserve"> and Tools </w:t>
      </w:r>
    </w:p>
    <w:p w14:paraId="25D6C4CA" w14:textId="77777777" w:rsidR="00B0118F" w:rsidRPr="003B3158" w:rsidRDefault="00B0118F" w:rsidP="00B0118F">
      <w:pPr>
        <w:pStyle w:val="ListParagraph"/>
        <w:numPr>
          <w:ilvl w:val="0"/>
          <w:numId w:val="15"/>
        </w:numPr>
        <w:spacing w:after="0" w:line="240" w:lineRule="auto"/>
        <w:rPr>
          <w:rFonts w:ascii="Times New Roman" w:eastAsia="Times New Roman" w:hAnsi="Times New Roman" w:cs="Times New Roman"/>
          <w:sz w:val="24"/>
          <w:szCs w:val="24"/>
        </w:rPr>
      </w:pPr>
      <w:r w:rsidRPr="003B3158">
        <w:rPr>
          <w:rFonts w:ascii="Times New Roman" w:eastAsia="Times New Roman" w:hAnsi="Times New Roman" w:cs="Times New Roman"/>
          <w:sz w:val="24"/>
          <w:szCs w:val="24"/>
        </w:rPr>
        <w:t>Pro</w:t>
      </w:r>
      <w:r>
        <w:rPr>
          <w:rFonts w:ascii="Times New Roman" w:eastAsia="Times New Roman" w:hAnsi="Times New Roman" w:cs="Times New Roman"/>
          <w:sz w:val="24"/>
          <w:szCs w:val="24"/>
        </w:rPr>
        <w:t xml:space="preserve">gramming Language: Java </w:t>
      </w:r>
    </w:p>
    <w:p w14:paraId="3B483F71" w14:textId="77777777" w:rsidR="00B0118F" w:rsidRPr="003B3158" w:rsidRDefault="00B0118F" w:rsidP="00B0118F">
      <w:pPr>
        <w:pStyle w:val="ListParagraph"/>
        <w:numPr>
          <w:ilvl w:val="0"/>
          <w:numId w:val="15"/>
        </w:numPr>
        <w:spacing w:after="0" w:line="240" w:lineRule="auto"/>
        <w:rPr>
          <w:rFonts w:ascii="Times New Roman" w:eastAsia="Times New Roman" w:hAnsi="Times New Roman" w:cs="Times New Roman"/>
          <w:sz w:val="24"/>
          <w:szCs w:val="24"/>
        </w:rPr>
      </w:pPr>
      <w:r w:rsidRPr="003B3158">
        <w:rPr>
          <w:rFonts w:ascii="Times New Roman" w:eastAsia="Times New Roman" w:hAnsi="Times New Roman" w:cs="Times New Roman"/>
          <w:sz w:val="24"/>
          <w:szCs w:val="24"/>
        </w:rPr>
        <w:t>Operating System: Mac OS</w:t>
      </w:r>
      <w:r>
        <w:rPr>
          <w:rFonts w:ascii="Times New Roman" w:eastAsia="Times New Roman" w:hAnsi="Times New Roman" w:cs="Times New Roman"/>
          <w:sz w:val="24"/>
          <w:szCs w:val="24"/>
        </w:rPr>
        <w:t xml:space="preserve"> 10.10.5</w:t>
      </w:r>
    </w:p>
    <w:p w14:paraId="5DB6A585" w14:textId="77777777" w:rsidR="00B0118F" w:rsidRDefault="00B0118F" w:rsidP="00B0118F">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Frameworks: Apache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2.6.1, Apache </w:t>
      </w:r>
      <w:proofErr w:type="spellStart"/>
      <w:r>
        <w:rPr>
          <w:rFonts w:ascii="Times New Roman" w:eastAsia="Times New Roman" w:hAnsi="Times New Roman" w:cs="Times New Roman"/>
          <w:sz w:val="24"/>
          <w:szCs w:val="24"/>
        </w:rPr>
        <w:t>Oozie</w:t>
      </w:r>
      <w:proofErr w:type="spellEnd"/>
      <w:r>
        <w:rPr>
          <w:rFonts w:ascii="Times New Roman" w:eastAsia="Times New Roman" w:hAnsi="Times New Roman" w:cs="Times New Roman"/>
          <w:sz w:val="24"/>
          <w:szCs w:val="24"/>
        </w:rPr>
        <w:t xml:space="preserve"> 4.1.0, Apache maven 3.3.3</w:t>
      </w:r>
    </w:p>
    <w:p w14:paraId="42F8C67E" w14:textId="77777777" w:rsidR="00B0118F" w:rsidRPr="00930D72" w:rsidRDefault="00B0118F" w:rsidP="00B0118F">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JDK 1.7 on Amazon EC2 VM instances</w:t>
      </w:r>
    </w:p>
    <w:p w14:paraId="614FBE7E" w14:textId="77777777" w:rsidR="00735420" w:rsidRDefault="00735420" w:rsidP="008934B7">
      <w:pPr>
        <w:rPr>
          <w:rFonts w:ascii="Times New Roman" w:hAnsi="Times New Roman" w:cs="Times New Roman"/>
          <w:b/>
          <w:color w:val="9D3511" w:themeColor="accent1" w:themeShade="BF"/>
          <w:sz w:val="32"/>
          <w:szCs w:val="32"/>
        </w:rPr>
      </w:pPr>
    </w:p>
    <w:p w14:paraId="472EB113" w14:textId="43B3BC1B" w:rsidR="008934B7" w:rsidRDefault="008934B7" w:rsidP="008934B7">
      <w:pPr>
        <w:rPr>
          <w:rFonts w:ascii="Times New Roman" w:hAnsi="Times New Roman" w:cs="Times New Roman"/>
          <w:b/>
          <w:color w:val="9D3511" w:themeColor="accent1" w:themeShade="BF"/>
          <w:sz w:val="32"/>
          <w:szCs w:val="32"/>
        </w:rPr>
      </w:pPr>
      <w:r>
        <w:rPr>
          <w:rFonts w:ascii="Times New Roman" w:hAnsi="Times New Roman" w:cs="Times New Roman"/>
          <w:b/>
          <w:color w:val="9D3511" w:themeColor="accent1" w:themeShade="BF"/>
          <w:sz w:val="32"/>
          <w:szCs w:val="32"/>
        </w:rPr>
        <w:t xml:space="preserve">Structure of </w:t>
      </w:r>
      <w:proofErr w:type="spellStart"/>
      <w:r>
        <w:rPr>
          <w:rFonts w:ascii="Times New Roman" w:hAnsi="Times New Roman" w:cs="Times New Roman"/>
          <w:b/>
          <w:color w:val="9D3511" w:themeColor="accent1" w:themeShade="BF"/>
          <w:sz w:val="32"/>
          <w:szCs w:val="32"/>
        </w:rPr>
        <w:t>Oozie</w:t>
      </w:r>
      <w:proofErr w:type="spellEnd"/>
      <w:r>
        <w:rPr>
          <w:rFonts w:ascii="Times New Roman" w:hAnsi="Times New Roman" w:cs="Times New Roman"/>
          <w:b/>
          <w:color w:val="9D3511" w:themeColor="accent1" w:themeShade="BF"/>
          <w:sz w:val="32"/>
          <w:szCs w:val="32"/>
        </w:rPr>
        <w:t xml:space="preserve"> Workflow</w:t>
      </w:r>
    </w:p>
    <w:p w14:paraId="315C79A7" w14:textId="77777777" w:rsidR="008934B7" w:rsidRPr="003D42B0" w:rsidRDefault="008934B7" w:rsidP="008934B7">
      <w:pPr>
        <w:rPr>
          <w:rFonts w:ascii="Times New Roman" w:hAnsi="Times New Roman" w:cs="Times New Roman"/>
          <w:b/>
          <w:color w:val="9D3511" w:themeColor="accent1" w:themeShade="BF"/>
          <w:sz w:val="32"/>
          <w:szCs w:val="32"/>
        </w:rPr>
      </w:pPr>
    </w:p>
    <w:p w14:paraId="79CC388A" w14:textId="0A405FB5" w:rsidR="00735420" w:rsidRDefault="00735420" w:rsidP="00735420">
      <w:r>
        <w:rPr>
          <w:noProof/>
        </w:rPr>
        <mc:AlternateContent>
          <mc:Choice Requires="wps">
            <w:drawing>
              <wp:anchor distT="0" distB="0" distL="114300" distR="114300" simplePos="0" relativeHeight="251712000" behindDoc="0" locked="0" layoutInCell="1" allowOverlap="1" wp14:anchorId="2AA1F195" wp14:editId="541FD787">
                <wp:simplePos x="0" y="0"/>
                <wp:positionH relativeFrom="column">
                  <wp:posOffset>2971800</wp:posOffset>
                </wp:positionH>
                <wp:positionV relativeFrom="paragraph">
                  <wp:posOffset>3314700</wp:posOffset>
                </wp:positionV>
                <wp:extent cx="8001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7BF3F" w14:textId="77777777" w:rsidR="0023504D" w:rsidRDefault="0023504D" w:rsidP="00735420"/>
                          <w:p w14:paraId="6A30CDB8" w14:textId="77777777" w:rsidR="0023504D" w:rsidRDefault="0023504D" w:rsidP="00735420">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margin-left:234pt;margin-top:261pt;width:63pt;height:3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" filled="f" stroked="f">
                <v:textbox>
                  <w:txbxContent>
                    <w:p w14:paraId="7EB7BF3F" w14:textId="77777777" w:rsidR="0023504D" w:rsidRDefault="0023504D" w:rsidP="00735420"/>
                    <w:p w14:paraId="6A30CDB8" w14:textId="77777777" w:rsidR="0023504D" w:rsidRDefault="0023504D" w:rsidP="00735420">
                      <w:r>
                        <w:t>OK</w:t>
                      </w:r>
                    </w:p>
                  </w:txbxContent>
                </v:textbox>
                <w10:wrap type="square"/>
              </v:shape>
            </w:pict>
          </mc:Fallback>
        </mc:AlternateContent>
      </w:r>
      <w:r>
        <w:rPr>
          <w:noProof/>
        </w:rPr>
        <mc:AlternateContent>
          <mc:Choice Requires="wps">
            <w:drawing>
              <wp:anchor distT="0" distB="0" distL="114300" distR="114300" simplePos="0" relativeHeight="251713024" behindDoc="0" locked="0" layoutInCell="1" allowOverlap="1" wp14:anchorId="03B8306E" wp14:editId="4C2696E5">
                <wp:simplePos x="0" y="0"/>
                <wp:positionH relativeFrom="column">
                  <wp:posOffset>4000500</wp:posOffset>
                </wp:positionH>
                <wp:positionV relativeFrom="paragraph">
                  <wp:posOffset>4343400</wp:posOffset>
                </wp:positionV>
                <wp:extent cx="11430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8DA4F7" w14:textId="77777777" w:rsidR="0023504D" w:rsidRDefault="0023504D" w:rsidP="00735420">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0" type="#_x0000_t202" style="position:absolute;margin-left:315pt;margin-top:342pt;width:90pt;height:36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aW/s4CAAAX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" filled="f" stroked="f">
                <v:textbox>
                  <w:txbxContent>
                    <w:p w14:paraId="558DA4F7" w14:textId="77777777" w:rsidR="0023504D" w:rsidRDefault="0023504D" w:rsidP="00735420">
                      <w:r>
                        <w:t>Error</w:t>
                      </w:r>
                    </w:p>
                  </w:txbxContent>
                </v:textbox>
                <w10:wrap type="square"/>
              </v:shape>
            </w:pict>
          </mc:Fallback>
        </mc:AlternateContent>
      </w:r>
      <w:r>
        <w:rPr>
          <w:noProof/>
        </w:rPr>
        <mc:AlternateContent>
          <mc:Choice Requires="wps">
            <w:drawing>
              <wp:anchor distT="0" distB="0" distL="114300" distR="114300" simplePos="0" relativeHeight="251710976" behindDoc="0" locked="0" layoutInCell="1" allowOverlap="1" wp14:anchorId="7F77AC19" wp14:editId="2D124447">
                <wp:simplePos x="0" y="0"/>
                <wp:positionH relativeFrom="column">
                  <wp:posOffset>3429000</wp:posOffset>
                </wp:positionH>
                <wp:positionV relativeFrom="paragraph">
                  <wp:posOffset>3886200</wp:posOffset>
                </wp:positionV>
                <wp:extent cx="1485900" cy="571500"/>
                <wp:effectExtent l="76200" t="25400" r="63500" b="139700"/>
                <wp:wrapNone/>
                <wp:docPr id="5" name="Straight Arrow Connector 5"/>
                <wp:cNvGraphicFramePr/>
                <a:graphic xmlns:a="http://schemas.openxmlformats.org/drawingml/2006/main">
                  <a:graphicData uri="http://schemas.microsoft.com/office/word/2010/wordprocessingShape">
                    <wps:wsp>
                      <wps:cNvCnPr/>
                      <wps:spPr>
                        <a:xfrm flipH="1">
                          <a:off x="0" y="0"/>
                          <a:ext cx="14859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70pt;margin-top:306pt;width:117pt;height:45pt;flip:x;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709952" behindDoc="0" locked="0" layoutInCell="1" allowOverlap="1" wp14:anchorId="30D221C0" wp14:editId="086580F2">
                <wp:simplePos x="0" y="0"/>
                <wp:positionH relativeFrom="column">
                  <wp:posOffset>3314700</wp:posOffset>
                </wp:positionH>
                <wp:positionV relativeFrom="paragraph">
                  <wp:posOffset>3429000</wp:posOffset>
                </wp:positionV>
                <wp:extent cx="800100" cy="685800"/>
                <wp:effectExtent l="76200" t="25400" r="63500" b="127000"/>
                <wp:wrapNone/>
                <wp:docPr id="6" name="Straight Arrow Connector 6"/>
                <wp:cNvGraphicFramePr/>
                <a:graphic xmlns:a="http://schemas.openxmlformats.org/drawingml/2006/main">
                  <a:graphicData uri="http://schemas.microsoft.com/office/word/2010/wordprocessingShape">
                    <wps:wsp>
                      <wps:cNvCnPr/>
                      <wps:spPr>
                        <a:xfrm flipH="1">
                          <a:off x="0" y="0"/>
                          <a:ext cx="8001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261pt;margin-top:270pt;width:63pt;height:54pt;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708928" behindDoc="0" locked="0" layoutInCell="1" allowOverlap="1" wp14:anchorId="39106E40" wp14:editId="2993C735">
                <wp:simplePos x="0" y="0"/>
                <wp:positionH relativeFrom="column">
                  <wp:posOffset>2286000</wp:posOffset>
                </wp:positionH>
                <wp:positionV relativeFrom="paragraph">
                  <wp:posOffset>4000500</wp:posOffset>
                </wp:positionV>
                <wp:extent cx="1177925" cy="728345"/>
                <wp:effectExtent l="50800" t="25400" r="66675" b="23495"/>
                <wp:wrapThrough wrapText="bothSides">
                  <wp:wrapPolygon edited="0">
                    <wp:start x="6055" y="-673"/>
                    <wp:lineTo x="-932" y="0"/>
                    <wp:lineTo x="-932" y="17509"/>
                    <wp:lineTo x="6521" y="21549"/>
                    <wp:lineTo x="14905" y="21549"/>
                    <wp:lineTo x="16302" y="20876"/>
                    <wp:lineTo x="22357" y="12795"/>
                    <wp:lineTo x="22357" y="7408"/>
                    <wp:lineTo x="17699" y="0"/>
                    <wp:lineTo x="15370" y="-673"/>
                    <wp:lineTo x="6055" y="-673"/>
                  </wp:wrapPolygon>
                </wp:wrapThrough>
                <wp:docPr id="7" name="Oval 7"/>
                <wp:cNvGraphicFramePr/>
                <a:graphic xmlns:a="http://schemas.openxmlformats.org/drawingml/2006/main">
                  <a:graphicData uri="http://schemas.microsoft.com/office/word/2010/wordprocessingShape">
                    <wps:wsp>
                      <wps:cNvSpPr/>
                      <wps:spPr>
                        <a:xfrm>
                          <a:off x="0" y="0"/>
                          <a:ext cx="1177925" cy="728345"/>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CD7DC4" w14:textId="154B1065" w:rsidR="0023504D" w:rsidRPr="00685446" w:rsidRDefault="0023504D" w:rsidP="00735420">
                            <w:pPr>
                              <w:jc w:val="center"/>
                              <w:rPr>
                                <w:sz w:val="32"/>
                                <w:szCs w:val="32"/>
                              </w:rPr>
                            </w:pPr>
                            <w:r>
                              <w:rPr>
                                <w:sz w:val="32"/>
                                <w:szCs w:val="32"/>
                              </w:rPr>
                              <w:t>End</w:t>
                            </w:r>
                          </w:p>
                        </w:txbxContent>
                      </wps:txbx>
                      <wps:bodyPr lIns="2">
                        <a:sp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180pt;margin-top:315pt;width:92.75pt;height:57.3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" strokecolor="#7e2a0d [1924]">
                <v:fill r:id="rId14" o:title="" rotate="t" type="tile"/>
                <v:shadow on="t" opacity=".5" mv:blur="38100f" origin=",-.5" offset="0,2pt"/>
                <v:textbox style="mso-fit-shape-to-text:t" inset="2emu">
                  <w:txbxContent>
                    <w:p w14:paraId="66CD7DC4" w14:textId="154B1065" w:rsidR="0023504D" w:rsidRPr="00685446" w:rsidRDefault="0023504D" w:rsidP="00735420">
                      <w:pPr>
                        <w:jc w:val="center"/>
                        <w:rPr>
                          <w:sz w:val="32"/>
                          <w:szCs w:val="32"/>
                        </w:rPr>
                      </w:pPr>
                      <w:r>
                        <w:rPr>
                          <w:sz w:val="32"/>
                          <w:szCs w:val="32"/>
                        </w:rPr>
                        <w:t>End</w:t>
                      </w:r>
                    </w:p>
                  </w:txbxContent>
                </v:textbox>
                <w10:wrap type="through"/>
              </v:oval>
            </w:pict>
          </mc:Fallback>
        </mc:AlternateContent>
      </w:r>
      <w:r>
        <w:rPr>
          <w:noProof/>
        </w:rPr>
        <mc:AlternateContent>
          <mc:Choice Requires="wps">
            <w:drawing>
              <wp:anchor distT="0" distB="0" distL="114300" distR="114300" simplePos="0" relativeHeight="251706880" behindDoc="0" locked="0" layoutInCell="1" allowOverlap="1" wp14:anchorId="2CA86053" wp14:editId="1CE2A609">
                <wp:simplePos x="0" y="0"/>
                <wp:positionH relativeFrom="column">
                  <wp:posOffset>800100</wp:posOffset>
                </wp:positionH>
                <wp:positionV relativeFrom="paragraph">
                  <wp:posOffset>1371600</wp:posOffset>
                </wp:positionV>
                <wp:extent cx="3314700" cy="1257300"/>
                <wp:effectExtent l="76200" t="25400" r="63500" b="139700"/>
                <wp:wrapNone/>
                <wp:docPr id="13" name="Straight Arrow Connector 13"/>
                <wp:cNvGraphicFramePr/>
                <a:graphic xmlns:a="http://schemas.openxmlformats.org/drawingml/2006/main">
                  <a:graphicData uri="http://schemas.microsoft.com/office/word/2010/wordprocessingShape">
                    <wps:wsp>
                      <wps:cNvCnPr/>
                      <wps:spPr>
                        <a:xfrm flipH="1">
                          <a:off x="0" y="0"/>
                          <a:ext cx="33147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63pt;margin-top:108pt;width:261pt;height:99pt;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705856" behindDoc="0" locked="0" layoutInCell="1" allowOverlap="1" wp14:anchorId="2E805E2B" wp14:editId="0DA96BFE">
                <wp:simplePos x="0" y="0"/>
                <wp:positionH relativeFrom="column">
                  <wp:posOffset>571500</wp:posOffset>
                </wp:positionH>
                <wp:positionV relativeFrom="paragraph">
                  <wp:posOffset>1257300</wp:posOffset>
                </wp:positionV>
                <wp:extent cx="914400" cy="1143000"/>
                <wp:effectExtent l="76200" t="25400" r="76200" b="101600"/>
                <wp:wrapNone/>
                <wp:docPr id="12" name="Straight Arrow Connector 12"/>
                <wp:cNvGraphicFramePr/>
                <a:graphic xmlns:a="http://schemas.openxmlformats.org/drawingml/2006/main">
                  <a:graphicData uri="http://schemas.microsoft.com/office/word/2010/wordprocessingShape">
                    <wps:wsp>
                      <wps:cNvCnPr/>
                      <wps:spPr>
                        <a:xfrm flipH="1">
                          <a:off x="0" y="0"/>
                          <a:ext cx="9144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45pt;margin-top:99pt;width:1in;height:90pt;flip:x;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704832" behindDoc="0" locked="0" layoutInCell="1" allowOverlap="1" wp14:anchorId="37A0B6FB" wp14:editId="541FC184">
                <wp:simplePos x="0" y="0"/>
                <wp:positionH relativeFrom="column">
                  <wp:posOffset>-102870</wp:posOffset>
                </wp:positionH>
                <wp:positionV relativeFrom="paragraph">
                  <wp:posOffset>2411730</wp:posOffset>
                </wp:positionV>
                <wp:extent cx="1016635" cy="781685"/>
                <wp:effectExtent l="50800" t="25400" r="75565" b="42545"/>
                <wp:wrapThrough wrapText="bothSides">
                  <wp:wrapPolygon edited="0">
                    <wp:start x="5936" y="-648"/>
                    <wp:lineTo x="-1079" y="0"/>
                    <wp:lineTo x="-1079" y="16852"/>
                    <wp:lineTo x="6476" y="22038"/>
                    <wp:lineTo x="15111" y="22038"/>
                    <wp:lineTo x="17809" y="20741"/>
                    <wp:lineTo x="22666" y="11019"/>
                    <wp:lineTo x="22666" y="7778"/>
                    <wp:lineTo x="18349" y="1296"/>
                    <wp:lineTo x="15650" y="-648"/>
                    <wp:lineTo x="5936" y="-648"/>
                  </wp:wrapPolygon>
                </wp:wrapThrough>
                <wp:docPr id="11" name="Oval 11"/>
                <wp:cNvGraphicFramePr/>
                <a:graphic xmlns:a="http://schemas.openxmlformats.org/drawingml/2006/main">
                  <a:graphicData uri="http://schemas.microsoft.com/office/word/2010/wordprocessingShape">
                    <wps:wsp>
                      <wps:cNvSpPr/>
                      <wps:spPr>
                        <a:xfrm>
                          <a:off x="0" y="0"/>
                          <a:ext cx="1016635" cy="781685"/>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A1E3CBE" w14:textId="77777777" w:rsidR="0023504D" w:rsidRPr="00685446" w:rsidRDefault="0023504D" w:rsidP="00735420">
                            <w:pPr>
                              <w:jc w:val="center"/>
                              <w:rPr>
                                <w:sz w:val="36"/>
                                <w:szCs w:val="36"/>
                              </w:rPr>
                            </w:pPr>
                            <w:r w:rsidRPr="00685446">
                              <w:rPr>
                                <w:sz w:val="36"/>
                                <w:szCs w:val="36"/>
                              </w:rPr>
                              <w:t>Kill</w:t>
                            </w:r>
                          </w:p>
                        </w:txbxContent>
                      </wps:txbx>
                      <wps:bodyPr lIns="2">
                        <a:spAutoFit/>
                      </wps:bodyPr>
                    </wps:wsp>
                  </a:graphicData>
                </a:graphic>
                <wp14:sizeRelH relativeFrom="margin">
                  <wp14:pctWidth>0</wp14:pctWidth>
                </wp14:sizeRelH>
                <wp14:sizeRelV relativeFrom="margin">
                  <wp14:pctHeight>0</wp14:pctHeight>
                </wp14:sizeRelV>
              </wp:anchor>
            </w:drawing>
          </mc:Choice>
          <mc:Fallback>
            <w:pict>
              <v:oval id="Oval 11" o:spid="_x0000_s1032" style="position:absolute;margin-left:-8.05pt;margin-top:189.9pt;width:80.05pt;height:61.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" strokecolor="#7e2a0d [1924]">
                <v:fill r:id="rId15" o:title="" rotate="t" type="tile"/>
                <v:shadow on="t" opacity=".5" mv:blur="38100f" origin=",-.5" offset="0,2pt"/>
                <v:textbox style="mso-fit-shape-to-text:t" inset="2emu">
                  <w:txbxContent>
                    <w:p w14:paraId="7A1E3CBE" w14:textId="77777777" w:rsidR="0023504D" w:rsidRPr="00685446" w:rsidRDefault="0023504D" w:rsidP="00735420">
                      <w:pPr>
                        <w:jc w:val="center"/>
                        <w:rPr>
                          <w:sz w:val="36"/>
                          <w:szCs w:val="36"/>
                        </w:rPr>
                      </w:pPr>
                      <w:r w:rsidRPr="00685446">
                        <w:rPr>
                          <w:sz w:val="36"/>
                          <w:szCs w:val="36"/>
                        </w:rPr>
                        <w:t>Kill</w:t>
                      </w:r>
                    </w:p>
                  </w:txbxContent>
                </v:textbox>
                <w10:wrap type="through"/>
              </v:oval>
            </w:pict>
          </mc:Fallback>
        </mc:AlternateContent>
      </w:r>
      <w:r>
        <w:rPr>
          <w:noProof/>
        </w:rPr>
        <mc:AlternateContent>
          <mc:Choice Requires="wps">
            <w:drawing>
              <wp:anchor distT="0" distB="0" distL="114300" distR="114300" simplePos="0" relativeHeight="251703808" behindDoc="0" locked="0" layoutInCell="1" allowOverlap="1" wp14:anchorId="169FC41B" wp14:editId="0A33001A">
                <wp:simplePos x="0" y="0"/>
                <wp:positionH relativeFrom="column">
                  <wp:posOffset>4114800</wp:posOffset>
                </wp:positionH>
                <wp:positionV relativeFrom="paragraph">
                  <wp:posOffset>2514600</wp:posOffset>
                </wp:positionV>
                <wp:extent cx="1600200" cy="1371600"/>
                <wp:effectExtent l="50800" t="25400" r="76200" b="101600"/>
                <wp:wrapThrough wrapText="bothSides">
                  <wp:wrapPolygon edited="0">
                    <wp:start x="1029" y="-400"/>
                    <wp:lineTo x="-686" y="0"/>
                    <wp:lineTo x="-686" y="20800"/>
                    <wp:lineTo x="1371" y="22800"/>
                    <wp:lineTo x="20229" y="22800"/>
                    <wp:lineTo x="20571" y="22400"/>
                    <wp:lineTo x="22286" y="19600"/>
                    <wp:lineTo x="22286" y="4800"/>
                    <wp:lineTo x="21600" y="2000"/>
                    <wp:lineTo x="20571" y="-400"/>
                    <wp:lineTo x="1029" y="-400"/>
                  </wp:wrapPolygon>
                </wp:wrapThrough>
                <wp:docPr id="10" name="Rounded Rectangle 10"/>
                <wp:cNvGraphicFramePr/>
                <a:graphic xmlns:a="http://schemas.openxmlformats.org/drawingml/2006/main">
                  <a:graphicData uri="http://schemas.microsoft.com/office/word/2010/wordprocessingShape">
                    <wps:wsp>
                      <wps:cNvSpPr/>
                      <wps:spPr>
                        <a:xfrm>
                          <a:off x="0" y="0"/>
                          <a:ext cx="1600200" cy="13716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AFA2A34" w14:textId="77777777" w:rsidR="0023504D" w:rsidRDefault="0023504D" w:rsidP="00735420">
                            <w:pPr>
                              <w:jc w:val="center"/>
                            </w:pPr>
                            <w:r>
                              <w:t xml:space="preserve">Find the most popular reason for flight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3" style="position:absolute;margin-left:324pt;margin-top:198pt;width:126pt;height:108pt;z-index:251703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" strokecolor="#7e2a0d [1924]">
                <v:fill r:id="rId16" o:title="" rotate="t" type="tile"/>
                <v:shadow on="t" opacity=".5" mv:blur="38100f" origin=",-.5" offset="0,2pt"/>
                <v:textbox>
                  <w:txbxContent>
                    <w:p w14:paraId="1AFA2A34" w14:textId="77777777" w:rsidR="0023504D" w:rsidRDefault="0023504D" w:rsidP="00735420">
                      <w:pPr>
                        <w:jc w:val="center"/>
                      </w:pPr>
                      <w:r>
                        <w:t xml:space="preserve">Find the most popular reason for flight cancellation. </w:t>
                      </w:r>
                    </w:p>
                  </w:txbxContent>
                </v:textbox>
                <w10:wrap type="through"/>
              </v:roundrect>
            </w:pict>
          </mc:Fallback>
        </mc:AlternateContent>
      </w:r>
      <w:r>
        <w:rPr>
          <w:noProof/>
        </w:rPr>
        <mc:AlternateContent>
          <mc:Choice Requires="wps">
            <w:drawing>
              <wp:anchor distT="0" distB="0" distL="114300" distR="114300" simplePos="0" relativeHeight="251702784" behindDoc="0" locked="0" layoutInCell="1" allowOverlap="1" wp14:anchorId="61979313" wp14:editId="0EF2317F">
                <wp:simplePos x="0" y="0"/>
                <wp:positionH relativeFrom="column">
                  <wp:posOffset>4800600</wp:posOffset>
                </wp:positionH>
                <wp:positionV relativeFrom="paragraph">
                  <wp:posOffset>1714500</wp:posOffset>
                </wp:positionV>
                <wp:extent cx="5715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889D1" w14:textId="77777777" w:rsidR="0023504D" w:rsidRDefault="0023504D" w:rsidP="00735420">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margin-left:378pt;margin-top:135pt;width:45pt;height:36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eHc4CAAAU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" filled="f" stroked="f">
                <v:textbox>
                  <w:txbxContent>
                    <w:p w14:paraId="344889D1" w14:textId="77777777" w:rsidR="0023504D" w:rsidRDefault="0023504D" w:rsidP="00735420">
                      <w:r>
                        <w:t>Ok</w:t>
                      </w:r>
                    </w:p>
                  </w:txbxContent>
                </v:textbox>
                <w10:wrap type="square"/>
              </v:shape>
            </w:pict>
          </mc:Fallback>
        </mc:AlternateContent>
      </w:r>
      <w:r>
        <w:rPr>
          <w:noProof/>
        </w:rPr>
        <mc:AlternateContent>
          <mc:Choice Requires="wps">
            <w:drawing>
              <wp:anchor distT="0" distB="0" distL="114300" distR="114300" simplePos="0" relativeHeight="251701760" behindDoc="0" locked="0" layoutInCell="1" allowOverlap="1" wp14:anchorId="7C6196B2" wp14:editId="46DF2865">
                <wp:simplePos x="0" y="0"/>
                <wp:positionH relativeFrom="column">
                  <wp:posOffset>4686300</wp:posOffset>
                </wp:positionH>
                <wp:positionV relativeFrom="paragraph">
                  <wp:posOffset>1371600</wp:posOffset>
                </wp:positionV>
                <wp:extent cx="0" cy="1143000"/>
                <wp:effectExtent l="127000" t="25400" r="101600" b="101600"/>
                <wp:wrapNone/>
                <wp:docPr id="19" name="Straight Arrow Connector 19"/>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369pt;margin-top:108pt;width:0;height:90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700736" behindDoc="0" locked="0" layoutInCell="1" allowOverlap="1" wp14:anchorId="7A1D7CBC" wp14:editId="58473487">
                <wp:simplePos x="0" y="0"/>
                <wp:positionH relativeFrom="column">
                  <wp:posOffset>3314700</wp:posOffset>
                </wp:positionH>
                <wp:positionV relativeFrom="paragraph">
                  <wp:posOffset>114300</wp:posOffset>
                </wp:positionV>
                <wp:extent cx="4572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121C7A" w14:textId="77777777" w:rsidR="0023504D" w:rsidRDefault="0023504D" w:rsidP="00735420"/>
                          <w:p w14:paraId="03DB5B0D" w14:textId="77777777" w:rsidR="0023504D" w:rsidRDefault="0023504D" w:rsidP="00735420">
                            <w:r>
                              <w:t xml:space="preserve">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5" type="#_x0000_t202" style="position:absolute;margin-left:261pt;margin-top:9pt;width:36pt;height:36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0MgMsCAAAW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" filled="f" stroked="f">
                <v:textbox>
                  <w:txbxContent>
                    <w:p w14:paraId="5A121C7A" w14:textId="77777777" w:rsidR="0023504D" w:rsidRDefault="0023504D" w:rsidP="00735420"/>
                    <w:p w14:paraId="03DB5B0D" w14:textId="77777777" w:rsidR="0023504D" w:rsidRDefault="0023504D" w:rsidP="00735420">
                      <w:r>
                        <w:t xml:space="preserve"> OK</w:t>
                      </w:r>
                    </w:p>
                  </w:txbxContent>
                </v:textbox>
                <w10:wrap type="square"/>
              </v:shape>
            </w:pict>
          </mc:Fallback>
        </mc:AlternateContent>
      </w:r>
      <w:r>
        <w:rPr>
          <w:noProof/>
        </w:rPr>
        <mc:AlternateContent>
          <mc:Choice Requires="wps">
            <w:drawing>
              <wp:anchor distT="0" distB="0" distL="114300" distR="114300" simplePos="0" relativeHeight="251699712" behindDoc="0" locked="0" layoutInCell="1" allowOverlap="1" wp14:anchorId="3EB6FF2D" wp14:editId="0D683CEA">
                <wp:simplePos x="0" y="0"/>
                <wp:positionH relativeFrom="column">
                  <wp:posOffset>4000500</wp:posOffset>
                </wp:positionH>
                <wp:positionV relativeFrom="paragraph">
                  <wp:posOffset>228600</wp:posOffset>
                </wp:positionV>
                <wp:extent cx="1600200" cy="1143000"/>
                <wp:effectExtent l="50800" t="25400" r="76200" b="101600"/>
                <wp:wrapThrough wrapText="bothSides">
                  <wp:wrapPolygon edited="0">
                    <wp:start x="686" y="-480"/>
                    <wp:lineTo x="-686" y="0"/>
                    <wp:lineTo x="-686" y="21120"/>
                    <wp:lineTo x="1029" y="23040"/>
                    <wp:lineTo x="20571" y="23040"/>
                    <wp:lineTo x="22286" y="15840"/>
                    <wp:lineTo x="22286" y="6720"/>
                    <wp:lineTo x="21600" y="1920"/>
                    <wp:lineTo x="20914" y="-480"/>
                    <wp:lineTo x="686" y="-480"/>
                  </wp:wrapPolygon>
                </wp:wrapThrough>
                <wp:docPr id="22" name="Rounded Rectangle 22"/>
                <wp:cNvGraphicFramePr/>
                <a:graphic xmlns:a="http://schemas.openxmlformats.org/drawingml/2006/main">
                  <a:graphicData uri="http://schemas.microsoft.com/office/word/2010/wordprocessingShape">
                    <wps:wsp>
                      <wps:cNvSpPr/>
                      <wps:spPr>
                        <a:xfrm>
                          <a:off x="0" y="0"/>
                          <a:ext cx="1600200" cy="1143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A9F5542" w14:textId="77777777" w:rsidR="0023504D" w:rsidRDefault="0023504D" w:rsidP="00735420">
                            <w:pPr>
                              <w:jc w:val="center"/>
                            </w:pPr>
                            <w:r>
                              <w:t>Find the three airports with least and most TAXI In and TAXI out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6" style="position:absolute;margin-left:315pt;margin-top:18pt;width:126pt;height:90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" strokecolor="#7e2a0d [1924]">
                <v:fill r:id="rId17" o:title="" rotate="t" type="tile"/>
                <v:shadow on="t" opacity=".5" mv:blur="38100f" origin=",-.5" offset="0,2pt"/>
                <v:textbox>
                  <w:txbxContent>
                    <w:p w14:paraId="7A9F5542" w14:textId="77777777" w:rsidR="0023504D" w:rsidRDefault="0023504D" w:rsidP="00735420">
                      <w:pPr>
                        <w:jc w:val="center"/>
                      </w:pPr>
                      <w:r>
                        <w:t>Find the three airports with least and most TAXI In and TAXI out time</w:t>
                      </w:r>
                    </w:p>
                  </w:txbxContent>
                </v:textbox>
                <w10:wrap type="through"/>
              </v:roundrect>
            </w:pict>
          </mc:Fallback>
        </mc:AlternateContent>
      </w:r>
      <w:r>
        <w:rPr>
          <w:noProof/>
        </w:rPr>
        <mc:AlternateContent>
          <mc:Choice Requires="wps">
            <w:drawing>
              <wp:anchor distT="0" distB="0" distL="114300" distR="114300" simplePos="0" relativeHeight="251698688" behindDoc="0" locked="0" layoutInCell="1" allowOverlap="1" wp14:anchorId="72F58F22" wp14:editId="5180F90C">
                <wp:simplePos x="0" y="0"/>
                <wp:positionH relativeFrom="column">
                  <wp:posOffset>3200400</wp:posOffset>
                </wp:positionH>
                <wp:positionV relativeFrom="paragraph">
                  <wp:posOffset>685800</wp:posOffset>
                </wp:positionV>
                <wp:extent cx="800100" cy="0"/>
                <wp:effectExtent l="0" t="101600" r="38100" b="177800"/>
                <wp:wrapNone/>
                <wp:docPr id="23" name="Straight Arrow Connector 2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252pt;margin-top:54pt;width:63pt;height:0;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697664" behindDoc="0" locked="0" layoutInCell="1" allowOverlap="1" wp14:anchorId="5BDF1833" wp14:editId="18B04A60">
                <wp:simplePos x="0" y="0"/>
                <wp:positionH relativeFrom="column">
                  <wp:posOffset>1485900</wp:posOffset>
                </wp:positionH>
                <wp:positionV relativeFrom="paragraph">
                  <wp:posOffset>228600</wp:posOffset>
                </wp:positionV>
                <wp:extent cx="1714500" cy="1143000"/>
                <wp:effectExtent l="50800" t="25400" r="88900" b="101600"/>
                <wp:wrapThrough wrapText="bothSides">
                  <wp:wrapPolygon edited="0">
                    <wp:start x="640" y="-480"/>
                    <wp:lineTo x="-640" y="0"/>
                    <wp:lineTo x="-640" y="21120"/>
                    <wp:lineTo x="960" y="23040"/>
                    <wp:lineTo x="20800" y="23040"/>
                    <wp:lineTo x="22400" y="15840"/>
                    <wp:lineTo x="22400" y="6720"/>
                    <wp:lineTo x="21760" y="1920"/>
                    <wp:lineTo x="21120" y="-480"/>
                    <wp:lineTo x="640" y="-480"/>
                  </wp:wrapPolygon>
                </wp:wrapThrough>
                <wp:docPr id="24" name="Rounded Rectangle 24"/>
                <wp:cNvGraphicFramePr/>
                <a:graphic xmlns:a="http://schemas.openxmlformats.org/drawingml/2006/main">
                  <a:graphicData uri="http://schemas.microsoft.com/office/word/2010/wordprocessingShape">
                    <wps:wsp>
                      <wps:cNvSpPr/>
                      <wps:spPr>
                        <a:xfrm>
                          <a:off x="0" y="0"/>
                          <a:ext cx="1714500" cy="1143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88250A4" w14:textId="77777777" w:rsidR="0023504D" w:rsidRDefault="0023504D" w:rsidP="00735420">
                            <w:pPr>
                              <w:jc w:val="center"/>
                            </w:pPr>
                            <w:r>
                              <w:t xml:space="preserve">Find the three least and most probability of being on schedule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7" style="position:absolute;margin-left:117pt;margin-top:18pt;width:135pt;height:90pt;z-index:251697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" strokecolor="#7e2a0d [1924]">
                <v:fill r:id="rId18" o:title="" rotate="t" type="tile"/>
                <v:shadow on="t" opacity=".5" mv:blur="38100f" origin=",-.5" offset="0,2pt"/>
                <v:textbox>
                  <w:txbxContent>
                    <w:p w14:paraId="288250A4" w14:textId="77777777" w:rsidR="0023504D" w:rsidRDefault="0023504D" w:rsidP="00735420">
                      <w:pPr>
                        <w:jc w:val="center"/>
                      </w:pPr>
                      <w:r>
                        <w:t xml:space="preserve">Find the three least and most probability of being on schedule </w:t>
                      </w:r>
                    </w:p>
                  </w:txbxContent>
                </v:textbox>
                <w10:wrap type="through"/>
              </v:roundrect>
            </w:pict>
          </mc:Fallback>
        </mc:AlternateContent>
      </w:r>
      <w:r>
        <w:rPr>
          <w:noProof/>
        </w:rPr>
        <mc:AlternateContent>
          <mc:Choice Requires="wps">
            <w:drawing>
              <wp:anchor distT="0" distB="0" distL="114300" distR="114300" simplePos="0" relativeHeight="251696640" behindDoc="0" locked="0" layoutInCell="1" allowOverlap="1" wp14:anchorId="3E22034A" wp14:editId="39E5137C">
                <wp:simplePos x="0" y="0"/>
                <wp:positionH relativeFrom="column">
                  <wp:posOffset>800100</wp:posOffset>
                </wp:positionH>
                <wp:positionV relativeFrom="paragraph">
                  <wp:posOffset>800100</wp:posOffset>
                </wp:positionV>
                <wp:extent cx="685800" cy="0"/>
                <wp:effectExtent l="0" t="101600" r="25400" b="177800"/>
                <wp:wrapNone/>
                <wp:docPr id="25" name="Straight Arrow Connector 2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63pt;margin-top:63pt;width:54pt;height:0;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" strokecolor="#d34817 [3204]" strokeweight="1pt">
                <v:stroke endarrow="open"/>
                <v:shadow on="t" opacity=".5" mv:blur="38100f" origin=",-.5" offset="0,2pt"/>
              </v:shape>
            </w:pict>
          </mc:Fallback>
        </mc:AlternateContent>
      </w:r>
      <w:r>
        <w:rPr>
          <w:noProof/>
        </w:rPr>
        <mc:AlternateContent>
          <mc:Choice Requires="wps">
            <w:drawing>
              <wp:anchor distT="0" distB="0" distL="114300" distR="114300" simplePos="0" relativeHeight="251695616" behindDoc="0" locked="0" layoutInCell="1" allowOverlap="1" wp14:anchorId="24296194" wp14:editId="3D738242">
                <wp:simplePos x="0" y="0"/>
                <wp:positionH relativeFrom="column">
                  <wp:posOffset>-290830</wp:posOffset>
                </wp:positionH>
                <wp:positionV relativeFrom="paragraph">
                  <wp:posOffset>274320</wp:posOffset>
                </wp:positionV>
                <wp:extent cx="1090295" cy="779145"/>
                <wp:effectExtent l="50800" t="25400" r="78105" b="127000"/>
                <wp:wrapThrough wrapText="bothSides">
                  <wp:wrapPolygon edited="0">
                    <wp:start x="6542" y="-460"/>
                    <wp:lineTo x="-1006" y="0"/>
                    <wp:lineTo x="-1006" y="17923"/>
                    <wp:lineTo x="4529" y="22060"/>
                    <wp:lineTo x="7045" y="23438"/>
                    <wp:lineTo x="14593" y="23438"/>
                    <wp:lineTo x="17612" y="22060"/>
                    <wp:lineTo x="22644" y="15166"/>
                    <wp:lineTo x="22644" y="6894"/>
                    <wp:lineTo x="16606" y="919"/>
                    <wp:lineTo x="15096" y="-460"/>
                    <wp:lineTo x="6542" y="-460"/>
                  </wp:wrapPolygon>
                </wp:wrapThrough>
                <wp:docPr id="27" name="Oval 27"/>
                <wp:cNvGraphicFramePr/>
                <a:graphic xmlns:a="http://schemas.openxmlformats.org/drawingml/2006/main">
                  <a:graphicData uri="http://schemas.microsoft.com/office/word/2010/wordprocessingShape">
                    <wps:wsp>
                      <wps:cNvSpPr/>
                      <wps:spPr>
                        <a:xfrm>
                          <a:off x="0" y="0"/>
                          <a:ext cx="1090295" cy="779145"/>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C146C8A" w14:textId="77777777" w:rsidR="0023504D" w:rsidRPr="00685446" w:rsidRDefault="0023504D" w:rsidP="00735420">
                            <w:pPr>
                              <w:jc w:val="center"/>
                              <w:rPr>
                                <w:b/>
                                <w:sz w:val="36"/>
                                <w:szCs w:val="36"/>
                              </w:rPr>
                            </w:pPr>
                            <w:r w:rsidRPr="00685446">
                              <w:rPr>
                                <w:b/>
                                <w:sz w:val="36"/>
                                <w:szCs w:val="36"/>
                              </w:rPr>
                              <w:t>Start</w:t>
                            </w:r>
                          </w:p>
                        </w:txbxContent>
                      </wps:txbx>
                      <wps:bodyPr lIns="2">
                        <a:spAutoFit/>
                      </wps:bodyPr>
                    </wps:wsp>
                  </a:graphicData>
                </a:graphic>
                <wp14:sizeRelH relativeFrom="margin">
                  <wp14:pctWidth>0</wp14:pctWidth>
                </wp14:sizeRelH>
                <wp14:sizeRelV relativeFrom="margin">
                  <wp14:pctHeight>0</wp14:pctHeight>
                </wp14:sizeRelV>
              </wp:anchor>
            </w:drawing>
          </mc:Choice>
          <mc:Fallback>
            <w:pict>
              <v:oval id="Oval 27" o:spid="_x0000_s1038" style="position:absolute;margin-left:-22.85pt;margin-top:21.6pt;width:85.85pt;height:61.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" strokecolor="#7e2a0d [1924]">
                <v:fill r:id="rId19" o:title="" rotate="t" type="tile"/>
                <v:shadow on="t" opacity=".5" mv:blur="38100f" origin=",-.5" offset="0,2pt"/>
                <v:textbox style="mso-fit-shape-to-text:t" inset="2emu">
                  <w:txbxContent>
                    <w:p w14:paraId="6C146C8A" w14:textId="77777777" w:rsidR="0023504D" w:rsidRPr="00685446" w:rsidRDefault="0023504D" w:rsidP="00735420">
                      <w:pPr>
                        <w:jc w:val="center"/>
                        <w:rPr>
                          <w:b/>
                          <w:sz w:val="36"/>
                          <w:szCs w:val="36"/>
                        </w:rPr>
                      </w:pPr>
                      <w:r w:rsidRPr="00685446">
                        <w:rPr>
                          <w:b/>
                          <w:sz w:val="36"/>
                          <w:szCs w:val="36"/>
                        </w:rPr>
                        <w:t>Start</w:t>
                      </w:r>
                    </w:p>
                  </w:txbxContent>
                </v:textbox>
                <w10:wrap type="through"/>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Error</w:t>
      </w:r>
    </w:p>
    <w:p w14:paraId="25E2C53D" w14:textId="77777777" w:rsidR="008934B7" w:rsidRPr="003B3158" w:rsidRDefault="008934B7" w:rsidP="00537A0A">
      <w:pPr>
        <w:rPr>
          <w:rFonts w:ascii="Times New Roman" w:hAnsi="Times New Roman" w:cs="Times New Roman"/>
          <w:sz w:val="24"/>
          <w:szCs w:val="24"/>
        </w:rPr>
      </w:pPr>
    </w:p>
    <w:p w14:paraId="718EDDA7" w14:textId="1567093B" w:rsidR="003D42B0" w:rsidRDefault="00735420" w:rsidP="008A0265">
      <w:pPr>
        <w:spacing w:after="0" w:line="240" w:lineRule="auto"/>
        <w:rPr>
          <w:rFonts w:ascii="Times New Roman" w:hAnsi="Times New Roman" w:cs="Times New Roman"/>
          <w:b/>
          <w:color w:val="9D3511" w:themeColor="accent1" w:themeShade="BF"/>
          <w:sz w:val="32"/>
          <w:szCs w:val="32"/>
        </w:rPr>
      </w:pPr>
      <w:r>
        <w:rPr>
          <w:noProof/>
        </w:rPr>
        <mc:AlternateContent>
          <mc:Choice Requires="wps">
            <w:drawing>
              <wp:anchor distT="0" distB="0" distL="114300" distR="114300" simplePos="0" relativeHeight="251715072" behindDoc="0" locked="0" layoutInCell="1" allowOverlap="1" wp14:anchorId="15303AE7" wp14:editId="2CD9D515">
                <wp:simplePos x="0" y="0"/>
                <wp:positionH relativeFrom="column">
                  <wp:posOffset>2429510</wp:posOffset>
                </wp:positionH>
                <wp:positionV relativeFrom="paragraph">
                  <wp:posOffset>217170</wp:posOffset>
                </wp:positionV>
                <wp:extent cx="12573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858A6" w14:textId="77777777" w:rsidR="0023504D" w:rsidRDefault="0023504D" w:rsidP="00735420">
                            <w:pPr>
                              <w:ind w:firstLine="720"/>
                            </w:pPr>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9" type="#_x0000_t202" style="position:absolute;margin-left:191.3pt;margin-top:17.1pt;width:99pt;height:27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Mmi9ECAAAW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" filled="f" stroked="f">
                <v:textbox>
                  <w:txbxContent>
                    <w:p w14:paraId="3E0858A6" w14:textId="77777777" w:rsidR="0023504D" w:rsidRDefault="0023504D" w:rsidP="00735420">
                      <w:pPr>
                        <w:ind w:firstLine="720"/>
                      </w:pPr>
                      <w:r>
                        <w:t>Error</w:t>
                      </w:r>
                    </w:p>
                  </w:txbxContent>
                </v:textbox>
                <w10:wrap type="square"/>
              </v:shape>
            </w:pict>
          </mc:Fallback>
        </mc:AlternateContent>
      </w:r>
    </w:p>
    <w:p w14:paraId="614439BD" w14:textId="256456EA" w:rsidR="008934B7" w:rsidRDefault="008934B7" w:rsidP="008A0265">
      <w:pPr>
        <w:spacing w:after="0" w:line="240" w:lineRule="auto"/>
        <w:rPr>
          <w:rFonts w:ascii="Times New Roman" w:hAnsi="Times New Roman" w:cs="Times New Roman"/>
          <w:b/>
          <w:color w:val="9D3511" w:themeColor="accent1" w:themeShade="BF"/>
          <w:sz w:val="32"/>
          <w:szCs w:val="32"/>
        </w:rPr>
      </w:pPr>
    </w:p>
    <w:p w14:paraId="1167F103"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5B95C266" w14:textId="62A44CB6" w:rsidR="008934B7" w:rsidRDefault="00735420" w:rsidP="008A0265">
      <w:pPr>
        <w:spacing w:after="0" w:line="240" w:lineRule="auto"/>
        <w:rPr>
          <w:rFonts w:ascii="Times New Roman" w:hAnsi="Times New Roman" w:cs="Times New Roman"/>
          <w:b/>
          <w:color w:val="9D3511" w:themeColor="accent1" w:themeShade="BF"/>
          <w:sz w:val="32"/>
          <w:szCs w:val="32"/>
        </w:rPr>
      </w:pPr>
      <w:r>
        <w:rPr>
          <w:noProof/>
        </w:rPr>
        <mc:AlternateContent>
          <mc:Choice Requires="wps">
            <w:drawing>
              <wp:anchor distT="0" distB="0" distL="114300" distR="114300" simplePos="0" relativeHeight="251717120" behindDoc="0" locked="0" layoutInCell="1" allowOverlap="1" wp14:anchorId="5F4FA6C4" wp14:editId="6A459A00">
                <wp:simplePos x="0" y="0"/>
                <wp:positionH relativeFrom="column">
                  <wp:posOffset>2093595</wp:posOffset>
                </wp:positionH>
                <wp:positionV relativeFrom="paragraph">
                  <wp:posOffset>245745</wp:posOffset>
                </wp:positionV>
                <wp:extent cx="571500" cy="4572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9BFE69" w14:textId="77777777" w:rsidR="0023504D" w:rsidRDefault="0023504D" w:rsidP="00735420">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0" type="#_x0000_t202" style="position:absolute;margin-left:164.85pt;margin-top:19.35pt;width:45pt;height:36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ZdTM8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" filled="f" stroked="f">
                <v:textbox>
                  <w:txbxContent>
                    <w:p w14:paraId="139BFE69" w14:textId="77777777" w:rsidR="0023504D" w:rsidRDefault="0023504D" w:rsidP="00735420">
                      <w:r>
                        <w:t>Ok</w:t>
                      </w:r>
                    </w:p>
                  </w:txbxContent>
                </v:textbox>
                <w10:wrap type="square"/>
              </v:shape>
            </w:pict>
          </mc:Fallback>
        </mc:AlternateContent>
      </w:r>
    </w:p>
    <w:p w14:paraId="1B4FB9BE"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5C957D12"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6DEC0D94"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13D1D224"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73776DCA" w14:textId="77777777" w:rsidR="008934B7" w:rsidRDefault="008934B7" w:rsidP="008A0265">
      <w:pPr>
        <w:spacing w:after="0" w:line="240" w:lineRule="auto"/>
        <w:rPr>
          <w:rFonts w:ascii="Times New Roman" w:hAnsi="Times New Roman" w:cs="Times New Roman"/>
          <w:b/>
          <w:color w:val="9D3511" w:themeColor="accent1" w:themeShade="BF"/>
          <w:sz w:val="32"/>
          <w:szCs w:val="32"/>
        </w:rPr>
      </w:pPr>
    </w:p>
    <w:p w14:paraId="02E96E39" w14:textId="3B0039B3" w:rsidR="008934B7" w:rsidRDefault="008934B7" w:rsidP="008934B7">
      <w:pPr>
        <w:rPr>
          <w:rFonts w:ascii="Times New Roman" w:hAnsi="Times New Roman" w:cs="Times New Roman"/>
          <w:b/>
          <w:color w:val="9D3511" w:themeColor="accent1" w:themeShade="BF"/>
          <w:sz w:val="32"/>
          <w:szCs w:val="32"/>
        </w:rPr>
      </w:pPr>
      <w:r>
        <w:rPr>
          <w:rFonts w:ascii="Times New Roman" w:hAnsi="Times New Roman" w:cs="Times New Roman"/>
          <w:b/>
          <w:color w:val="9D3511" w:themeColor="accent1" w:themeShade="BF"/>
          <w:sz w:val="32"/>
          <w:szCs w:val="32"/>
        </w:rPr>
        <w:t>Algorithm used</w:t>
      </w:r>
    </w:p>
    <w:p w14:paraId="75C879F6" w14:textId="397B18E2" w:rsidR="008934B7" w:rsidRDefault="008934B7" w:rsidP="008934B7">
      <w:pPr>
        <w:pStyle w:val="ListParagraph"/>
        <w:numPr>
          <w:ilvl w:val="0"/>
          <w:numId w:val="26"/>
        </w:numPr>
        <w:spacing w:after="0" w:line="240" w:lineRule="auto"/>
        <w:rPr>
          <w:rFonts w:ascii="Times New Roman" w:eastAsia="Times New Roman" w:hAnsi="Times New Roman" w:cs="Times New Roman"/>
          <w:b/>
          <w:color w:val="732117" w:themeColor="accent2" w:themeShade="BF"/>
          <w:sz w:val="24"/>
          <w:szCs w:val="24"/>
        </w:rPr>
      </w:pPr>
      <w:r>
        <w:rPr>
          <w:rFonts w:ascii="Times New Roman" w:eastAsia="Times New Roman" w:hAnsi="Times New Roman" w:cs="Times New Roman"/>
          <w:b/>
          <w:color w:val="732117" w:themeColor="accent2" w:themeShade="BF"/>
          <w:sz w:val="24"/>
          <w:szCs w:val="24"/>
        </w:rPr>
        <w:t>Computation of airlines on schedule</w:t>
      </w:r>
    </w:p>
    <w:p w14:paraId="55264D94" w14:textId="77777777" w:rsidR="008934B7" w:rsidRDefault="008934B7" w:rsidP="008934B7">
      <w:pPr>
        <w:pStyle w:val="ListParagraph"/>
        <w:spacing w:after="0" w:line="240" w:lineRule="auto"/>
        <w:rPr>
          <w:rFonts w:ascii="Times New Roman" w:eastAsia="Times New Roman" w:hAnsi="Times New Roman" w:cs="Times New Roman"/>
          <w:b/>
          <w:color w:val="732117" w:themeColor="accent2" w:themeShade="BF"/>
          <w:sz w:val="24"/>
          <w:szCs w:val="24"/>
        </w:rPr>
      </w:pPr>
    </w:p>
    <w:p w14:paraId="4A374B13" w14:textId="17AA191E" w:rsidR="006E3248" w:rsidRPr="00930D72" w:rsidRDefault="006E3248"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For each line passed in when the map function is called, we will split on “,” creating a String Array.</w:t>
      </w:r>
    </w:p>
    <w:p w14:paraId="7392505D" w14:textId="21FA860F" w:rsidR="006E3248" w:rsidRPr="00930D72" w:rsidRDefault="006E3248"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The next step is to store the airline, year, arrival delay and departure delay from the string array read from the input file into separate strings.</w:t>
      </w:r>
    </w:p>
    <w:p w14:paraId="22F5C1E5" w14:textId="7330BA03" w:rsidR="006E3248" w:rsidRPr="00930D72" w:rsidRDefault="006E3248"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 xml:space="preserve">Next the total delay for each flight in each airline and each line is </w:t>
      </w:r>
      <w:proofErr w:type="gramStart"/>
      <w:r w:rsidRPr="00930D72">
        <w:rPr>
          <w:rFonts w:ascii="Times New Roman" w:eastAsia="Times New Roman" w:hAnsi="Times New Roman" w:cs="Times New Roman"/>
          <w:sz w:val="24"/>
          <w:szCs w:val="24"/>
        </w:rPr>
        <w:t>calculate</w:t>
      </w:r>
      <w:proofErr w:type="gramEnd"/>
      <w:r w:rsidRPr="00930D72">
        <w:rPr>
          <w:rFonts w:ascii="Times New Roman" w:eastAsia="Times New Roman" w:hAnsi="Times New Roman" w:cs="Times New Roman"/>
          <w:sz w:val="24"/>
          <w:szCs w:val="24"/>
        </w:rPr>
        <w:t xml:space="preserve"> as a sum of arrival delay and departure delay.</w:t>
      </w:r>
    </w:p>
    <w:p w14:paraId="2B5B935A" w14:textId="1A5111A8" w:rsidR="006E3248" w:rsidRPr="00930D72" w:rsidRDefault="006E3248"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If the total delay is greater than 15 minutes as per the airline standards, it is considered otherwise the total delay is considered as zero.</w:t>
      </w:r>
    </w:p>
    <w:p w14:paraId="331F1D9E" w14:textId="3DD1A18A" w:rsidR="006E3248" w:rsidRPr="00930D72" w:rsidRDefault="006E3248"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 xml:space="preserve">Next the key to be passed in the reducer </w:t>
      </w:r>
      <w:r w:rsidR="00930D72" w:rsidRPr="00930D72">
        <w:rPr>
          <w:rFonts w:ascii="Times New Roman" w:eastAsia="Times New Roman" w:hAnsi="Times New Roman" w:cs="Times New Roman"/>
          <w:sz w:val="24"/>
          <w:szCs w:val="24"/>
        </w:rPr>
        <w:t xml:space="preserve">is </w:t>
      </w:r>
      <w:proofErr w:type="spellStart"/>
      <w:r w:rsidR="00930D72" w:rsidRPr="00930D72">
        <w:rPr>
          <w:rFonts w:ascii="Times New Roman" w:eastAsia="Times New Roman" w:hAnsi="Times New Roman" w:cs="Times New Roman"/>
          <w:sz w:val="24"/>
          <w:szCs w:val="24"/>
        </w:rPr>
        <w:t>airline</w:t>
      </w:r>
      <w:proofErr w:type="gramStart"/>
      <w:r w:rsidR="00930D72" w:rsidRPr="00930D72">
        <w:rPr>
          <w:rFonts w:ascii="Times New Roman" w:eastAsia="Times New Roman" w:hAnsi="Times New Roman" w:cs="Times New Roman"/>
          <w:sz w:val="24"/>
          <w:szCs w:val="24"/>
        </w:rPr>
        <w:t>:year</w:t>
      </w:r>
      <w:proofErr w:type="spellEnd"/>
      <w:proofErr w:type="gramEnd"/>
      <w:r w:rsidR="00930D72" w:rsidRPr="00930D72">
        <w:rPr>
          <w:rFonts w:ascii="Times New Roman" w:eastAsia="Times New Roman" w:hAnsi="Times New Roman" w:cs="Times New Roman"/>
          <w:sz w:val="24"/>
          <w:szCs w:val="24"/>
        </w:rPr>
        <w:t xml:space="preserve"> and the value is the total delay.</w:t>
      </w:r>
    </w:p>
    <w:p w14:paraId="5FCC5B26" w14:textId="5402AC9B" w:rsidR="00930D72" w:rsidRPr="00930D72" w:rsidRDefault="00930D72"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In the Reducer part for each airline as key, we compute the total flights in an airline and the flights on time by checking all those flights that have a total delay of 0.</w:t>
      </w:r>
    </w:p>
    <w:p w14:paraId="121F40B9" w14:textId="18BCDB34" w:rsidR="00930D72" w:rsidRPr="00930D72" w:rsidRDefault="00930D72"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 xml:space="preserve">Next the probability of each airline to be on schedule is computed and inserted into a </w:t>
      </w:r>
      <w:proofErr w:type="gramStart"/>
      <w:r w:rsidRPr="00930D72">
        <w:rPr>
          <w:rFonts w:ascii="Times New Roman" w:eastAsia="Times New Roman" w:hAnsi="Times New Roman" w:cs="Times New Roman"/>
          <w:sz w:val="24"/>
          <w:szCs w:val="24"/>
        </w:rPr>
        <w:t>List .</w:t>
      </w:r>
      <w:proofErr w:type="gramEnd"/>
    </w:p>
    <w:p w14:paraId="161402D1" w14:textId="3C3A552E" w:rsidR="00930D72" w:rsidRPr="00930D72" w:rsidRDefault="00930D72" w:rsidP="006E3248">
      <w:pPr>
        <w:pStyle w:val="ListParagraph"/>
        <w:numPr>
          <w:ilvl w:val="0"/>
          <w:numId w:val="27"/>
        </w:numPr>
        <w:spacing w:after="0" w:line="240" w:lineRule="auto"/>
        <w:rPr>
          <w:rFonts w:ascii="Times New Roman" w:eastAsia="Times New Roman" w:hAnsi="Times New Roman" w:cs="Times New Roman"/>
          <w:sz w:val="24"/>
          <w:szCs w:val="24"/>
        </w:rPr>
      </w:pPr>
      <w:r w:rsidRPr="00930D72">
        <w:rPr>
          <w:rFonts w:ascii="Times New Roman" w:eastAsia="Times New Roman" w:hAnsi="Times New Roman" w:cs="Times New Roman"/>
          <w:sz w:val="24"/>
          <w:szCs w:val="24"/>
        </w:rPr>
        <w:t>This collection list is sorted and printed as output in the cleanup method.</w:t>
      </w:r>
    </w:p>
    <w:p w14:paraId="391EE6F3" w14:textId="77777777" w:rsidR="003D42B0" w:rsidRPr="003D42B0" w:rsidRDefault="003D42B0" w:rsidP="008A0265">
      <w:pPr>
        <w:spacing w:after="0" w:line="240" w:lineRule="auto"/>
        <w:rPr>
          <w:rFonts w:ascii="Times New Roman" w:eastAsia="Times New Roman" w:hAnsi="Times New Roman" w:cs="Times New Roman"/>
          <w:b/>
          <w:color w:val="9D3511" w:themeColor="accent1" w:themeShade="BF"/>
          <w:sz w:val="28"/>
          <w:szCs w:val="28"/>
        </w:rPr>
      </w:pPr>
    </w:p>
    <w:p w14:paraId="39A1ADED" w14:textId="0BDDC1A7" w:rsidR="002E12FE" w:rsidRDefault="00930D72" w:rsidP="00864898">
      <w:pPr>
        <w:pStyle w:val="ListParagraph"/>
        <w:numPr>
          <w:ilvl w:val="0"/>
          <w:numId w:val="26"/>
        </w:numPr>
        <w:spacing w:after="0" w:line="240" w:lineRule="auto"/>
        <w:rPr>
          <w:rFonts w:ascii="Times New Roman" w:eastAsia="Times New Roman" w:hAnsi="Times New Roman" w:cs="Times New Roman"/>
          <w:b/>
          <w:color w:val="732117" w:themeColor="accent2" w:themeShade="BF"/>
          <w:sz w:val="24"/>
          <w:szCs w:val="24"/>
        </w:rPr>
      </w:pPr>
      <w:r>
        <w:rPr>
          <w:rFonts w:ascii="Times New Roman" w:eastAsia="Times New Roman" w:hAnsi="Times New Roman" w:cs="Times New Roman"/>
          <w:b/>
          <w:color w:val="732117" w:themeColor="accent2" w:themeShade="BF"/>
          <w:sz w:val="24"/>
          <w:szCs w:val="24"/>
        </w:rPr>
        <w:t>Computation of Taxi time of each airport per flight both in and out</w:t>
      </w:r>
    </w:p>
    <w:p w14:paraId="44C2743B" w14:textId="2E7EA901" w:rsidR="00D83C37" w:rsidRDefault="00D83C37" w:rsidP="00D83C37">
      <w:pPr>
        <w:spacing w:after="0" w:line="240" w:lineRule="auto"/>
        <w:ind w:left="720"/>
        <w:rPr>
          <w:rFonts w:ascii="Times New Roman" w:eastAsia="Times New Roman" w:hAnsi="Times New Roman" w:cs="Times New Roman"/>
          <w:b/>
          <w:color w:val="732117" w:themeColor="accent2" w:themeShade="BF"/>
          <w:sz w:val="24"/>
          <w:szCs w:val="24"/>
        </w:rPr>
      </w:pPr>
    </w:p>
    <w:p w14:paraId="1D850B11" w14:textId="77777777"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Read the Destination, Time In and Time Out from the input data files.</w:t>
      </w:r>
    </w:p>
    <w:p w14:paraId="14064FAA" w14:textId="77777777"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Make sure there is no NA value included.</w:t>
      </w:r>
    </w:p>
    <w:p w14:paraId="512AE0FB" w14:textId="30785D01"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F94F50">
        <w:rPr>
          <w:rFonts w:ascii="Times New Roman" w:eastAsia="Times New Roman" w:hAnsi="Times New Roman" w:cs="Times New Roman"/>
          <w:sz w:val="24"/>
          <w:szCs w:val="24"/>
        </w:rPr>
        <w:t xml:space="preserve"> made use of Composite </w:t>
      </w:r>
      <w:proofErr w:type="spellStart"/>
      <w:r w:rsidRPr="00F94F50">
        <w:rPr>
          <w:rFonts w:ascii="Times New Roman" w:eastAsia="Times New Roman" w:hAnsi="Times New Roman" w:cs="Times New Roman"/>
          <w:sz w:val="24"/>
          <w:szCs w:val="24"/>
        </w:rPr>
        <w:t>Writables</w:t>
      </w:r>
      <w:proofErr w:type="spellEnd"/>
      <w:r w:rsidRPr="00F94F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enable multiple values for our</w:t>
      </w:r>
      <w:r w:rsidRPr="00F94F50">
        <w:rPr>
          <w:rFonts w:ascii="Times New Roman" w:eastAsia="Times New Roman" w:hAnsi="Times New Roman" w:cs="Times New Roman"/>
          <w:sz w:val="24"/>
          <w:szCs w:val="24"/>
        </w:rPr>
        <w:t xml:space="preserve"> Map Reduce.</w:t>
      </w:r>
    </w:p>
    <w:p w14:paraId="2DA19EE0" w14:textId="3F84A2D4"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The composite Writable class contains the respective time in and time out values and individual count for each airport.</w:t>
      </w:r>
    </w:p>
    <w:p w14:paraId="7EC1E9BD" w14:textId="2C384134"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 xml:space="preserve">In the </w:t>
      </w:r>
      <w:proofErr w:type="gramStart"/>
      <w:r w:rsidRPr="00F94F50">
        <w:rPr>
          <w:rFonts w:ascii="Times New Roman" w:eastAsia="Times New Roman" w:hAnsi="Times New Roman" w:cs="Times New Roman"/>
          <w:sz w:val="24"/>
          <w:szCs w:val="24"/>
        </w:rPr>
        <w:t>mapper :</w:t>
      </w:r>
      <w:proofErr w:type="gramEnd"/>
      <w:r>
        <w:rPr>
          <w:rFonts w:ascii="Times New Roman" w:eastAsia="Times New Roman" w:hAnsi="Times New Roman" w:cs="Times New Roman"/>
          <w:sz w:val="24"/>
          <w:szCs w:val="24"/>
        </w:rPr>
        <w:t xml:space="preserve"> </w:t>
      </w:r>
      <w:r w:rsidRPr="00F94F50">
        <w:rPr>
          <w:rFonts w:ascii="Times New Roman" w:eastAsia="Times New Roman" w:hAnsi="Times New Roman" w:cs="Times New Roman"/>
          <w:sz w:val="24"/>
          <w:szCs w:val="24"/>
        </w:rPr>
        <w:t>We use the input files to find the individual airports, the taxi in and taxi out times for each airport.</w:t>
      </w:r>
    </w:p>
    <w:p w14:paraId="22B87E6A" w14:textId="0CB666B3" w:rsidR="00F94F50" w:rsidRP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We also use 1 to specify the count each time an airport is displayed in the input.</w:t>
      </w:r>
    </w:p>
    <w:p w14:paraId="14CD7D68" w14:textId="77777777" w:rsidR="00F94F50" w:rsidRDefault="00F94F50" w:rsidP="00F94F50">
      <w:pPr>
        <w:pStyle w:val="ListParagraph"/>
        <w:numPr>
          <w:ilvl w:val="0"/>
          <w:numId w:val="28"/>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 xml:space="preserve">In the </w:t>
      </w:r>
      <w:proofErr w:type="gramStart"/>
      <w:r w:rsidRPr="00F94F50">
        <w:rPr>
          <w:rFonts w:ascii="Times New Roman" w:eastAsia="Times New Roman" w:hAnsi="Times New Roman" w:cs="Times New Roman"/>
          <w:sz w:val="24"/>
          <w:szCs w:val="24"/>
        </w:rPr>
        <w:t>reducer :</w:t>
      </w:r>
      <w:proofErr w:type="gramEnd"/>
      <w:r>
        <w:rPr>
          <w:rFonts w:ascii="Times New Roman" w:eastAsia="Times New Roman" w:hAnsi="Times New Roman" w:cs="Times New Roman"/>
          <w:sz w:val="24"/>
          <w:szCs w:val="24"/>
        </w:rPr>
        <w:t xml:space="preserve"> </w:t>
      </w:r>
      <w:r w:rsidRPr="00F94F50">
        <w:rPr>
          <w:rFonts w:ascii="Times New Roman" w:eastAsia="Times New Roman" w:hAnsi="Times New Roman" w:cs="Times New Roman"/>
          <w:sz w:val="24"/>
          <w:szCs w:val="24"/>
        </w:rPr>
        <w:t>We use the individual counts of each airport along with the total taxi In and taxi out times and divide the two with the total count</w:t>
      </w:r>
    </w:p>
    <w:p w14:paraId="37F962BB" w14:textId="41012075" w:rsidR="00F94F50" w:rsidRPr="00F94F50" w:rsidRDefault="00F94F50" w:rsidP="00F94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F94F50">
        <w:rPr>
          <w:rFonts w:ascii="Times New Roman" w:eastAsia="Times New Roman" w:hAnsi="Times New Roman" w:cs="Times New Roman"/>
          <w:sz w:val="24"/>
          <w:szCs w:val="24"/>
        </w:rPr>
        <w:t>to</w:t>
      </w:r>
      <w:proofErr w:type="gramEnd"/>
      <w:r w:rsidRPr="00F94F50">
        <w:rPr>
          <w:rFonts w:ascii="Times New Roman" w:eastAsia="Times New Roman" w:hAnsi="Times New Roman" w:cs="Times New Roman"/>
          <w:sz w:val="24"/>
          <w:szCs w:val="24"/>
        </w:rPr>
        <w:t xml:space="preserve"> find the average taxi In and taxi out and display them in the output.</w:t>
      </w:r>
    </w:p>
    <w:p w14:paraId="654713F7" w14:textId="77777777" w:rsidR="00D83C37" w:rsidRPr="00D83C37" w:rsidRDefault="00D83C37" w:rsidP="00D83C37">
      <w:pPr>
        <w:spacing w:after="0" w:line="240" w:lineRule="auto"/>
        <w:rPr>
          <w:rFonts w:ascii="Times New Roman" w:eastAsia="Times New Roman" w:hAnsi="Times New Roman" w:cs="Times New Roman"/>
          <w:b/>
          <w:color w:val="732117" w:themeColor="accent2" w:themeShade="BF"/>
          <w:sz w:val="24"/>
          <w:szCs w:val="24"/>
        </w:rPr>
      </w:pPr>
    </w:p>
    <w:p w14:paraId="28C6AFA9" w14:textId="1AB44454" w:rsidR="00D83C37" w:rsidRDefault="00930D72" w:rsidP="00864898">
      <w:pPr>
        <w:pStyle w:val="ListParagraph"/>
        <w:numPr>
          <w:ilvl w:val="0"/>
          <w:numId w:val="26"/>
        </w:numPr>
        <w:spacing w:after="0" w:line="240" w:lineRule="auto"/>
        <w:rPr>
          <w:rFonts w:ascii="Times New Roman" w:eastAsia="Times New Roman" w:hAnsi="Times New Roman" w:cs="Times New Roman"/>
          <w:b/>
          <w:color w:val="732117" w:themeColor="accent2" w:themeShade="BF"/>
          <w:sz w:val="24"/>
          <w:szCs w:val="24"/>
        </w:rPr>
      </w:pPr>
      <w:r>
        <w:rPr>
          <w:rFonts w:ascii="Times New Roman" w:eastAsia="Times New Roman" w:hAnsi="Times New Roman" w:cs="Times New Roman"/>
          <w:b/>
          <w:color w:val="732117" w:themeColor="accent2" w:themeShade="BF"/>
          <w:sz w:val="24"/>
          <w:szCs w:val="24"/>
        </w:rPr>
        <w:t>Determination of reasons for flight cancellations</w:t>
      </w:r>
    </w:p>
    <w:p w14:paraId="1A1C324A" w14:textId="77777777" w:rsidR="00D83C37" w:rsidRDefault="00D83C37" w:rsidP="00D83C37">
      <w:pPr>
        <w:pStyle w:val="ListParagraph"/>
        <w:spacing w:after="0" w:line="240" w:lineRule="auto"/>
        <w:rPr>
          <w:rFonts w:ascii="Times New Roman" w:eastAsia="Times New Roman" w:hAnsi="Times New Roman" w:cs="Times New Roman"/>
          <w:b/>
          <w:color w:val="732117" w:themeColor="accent2" w:themeShade="BF"/>
          <w:sz w:val="24"/>
          <w:szCs w:val="24"/>
        </w:rPr>
      </w:pPr>
    </w:p>
    <w:p w14:paraId="6E1C09D6" w14:textId="77777777" w:rsidR="00F94F50" w:rsidRPr="00F94F50" w:rsidRDefault="00F94F50" w:rsidP="00F94F50">
      <w:pPr>
        <w:pStyle w:val="ListParagraph"/>
        <w:numPr>
          <w:ilvl w:val="0"/>
          <w:numId w:val="30"/>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 xml:space="preserve">Read the </w:t>
      </w:r>
      <w:proofErr w:type="spellStart"/>
      <w:r w:rsidRPr="00F94F50">
        <w:rPr>
          <w:rFonts w:ascii="Times New Roman" w:eastAsia="Times New Roman" w:hAnsi="Times New Roman" w:cs="Times New Roman"/>
          <w:sz w:val="24"/>
          <w:szCs w:val="24"/>
        </w:rPr>
        <w:t>CancellatonCode</w:t>
      </w:r>
      <w:proofErr w:type="spellEnd"/>
      <w:r w:rsidRPr="00F94F50">
        <w:rPr>
          <w:rFonts w:ascii="Times New Roman" w:eastAsia="Times New Roman" w:hAnsi="Times New Roman" w:cs="Times New Roman"/>
          <w:sz w:val="24"/>
          <w:szCs w:val="24"/>
        </w:rPr>
        <w:t xml:space="preserve"> from the input data files.</w:t>
      </w:r>
    </w:p>
    <w:p w14:paraId="06C46A6D" w14:textId="0C25BAE2" w:rsidR="00F94F50" w:rsidRPr="00F94F50" w:rsidRDefault="00F94F50" w:rsidP="00F94F50">
      <w:pPr>
        <w:pStyle w:val="ListParagraph"/>
        <w:numPr>
          <w:ilvl w:val="0"/>
          <w:numId w:val="30"/>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Make sure there is no NA value included.</w:t>
      </w:r>
    </w:p>
    <w:p w14:paraId="391F02E1" w14:textId="372B4424" w:rsidR="00F94F50" w:rsidRPr="00F94F50" w:rsidRDefault="00F94F50" w:rsidP="00F94F50">
      <w:pPr>
        <w:pStyle w:val="ListParagraph"/>
        <w:numPr>
          <w:ilvl w:val="0"/>
          <w:numId w:val="30"/>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 xml:space="preserve">In the </w:t>
      </w:r>
      <w:proofErr w:type="gramStart"/>
      <w:r w:rsidRPr="00F94F50">
        <w:rPr>
          <w:rFonts w:ascii="Times New Roman" w:eastAsia="Times New Roman" w:hAnsi="Times New Roman" w:cs="Times New Roman"/>
          <w:sz w:val="24"/>
          <w:szCs w:val="24"/>
        </w:rPr>
        <w:t>Mapper :</w:t>
      </w:r>
      <w:proofErr w:type="gramEnd"/>
      <w:r w:rsidRPr="00F94F50">
        <w:rPr>
          <w:rFonts w:ascii="Times New Roman" w:eastAsia="Times New Roman" w:hAnsi="Times New Roman" w:cs="Times New Roman"/>
          <w:sz w:val="24"/>
          <w:szCs w:val="24"/>
        </w:rPr>
        <w:t xml:space="preserve"> Count individual occurrence of each code in the input data.</w:t>
      </w:r>
    </w:p>
    <w:p w14:paraId="1D29BD2B" w14:textId="4EE75980" w:rsidR="00F94F50" w:rsidRPr="00F94F50" w:rsidRDefault="00F94F50" w:rsidP="00F94F50">
      <w:pPr>
        <w:pStyle w:val="ListParagraph"/>
        <w:numPr>
          <w:ilvl w:val="0"/>
          <w:numId w:val="30"/>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In the Reducer: Count the total occurrences by adding up all the individual counts of the codes.</w:t>
      </w:r>
    </w:p>
    <w:p w14:paraId="654ADAE8" w14:textId="77777777" w:rsidR="00F94F50" w:rsidRPr="00F94F50" w:rsidRDefault="00F94F50" w:rsidP="00F94F50">
      <w:pPr>
        <w:pStyle w:val="ListParagraph"/>
        <w:numPr>
          <w:ilvl w:val="0"/>
          <w:numId w:val="30"/>
        </w:numPr>
        <w:spacing w:after="0" w:line="240" w:lineRule="auto"/>
        <w:rPr>
          <w:rFonts w:ascii="Times New Roman" w:eastAsia="Times New Roman" w:hAnsi="Times New Roman" w:cs="Times New Roman"/>
          <w:sz w:val="24"/>
          <w:szCs w:val="24"/>
        </w:rPr>
      </w:pPr>
      <w:r w:rsidRPr="00F94F50">
        <w:rPr>
          <w:rFonts w:ascii="Times New Roman" w:eastAsia="Times New Roman" w:hAnsi="Times New Roman" w:cs="Times New Roman"/>
          <w:sz w:val="24"/>
          <w:szCs w:val="24"/>
        </w:rPr>
        <w:t>Sort the total codes to find the code with maximum occurrence.</w:t>
      </w:r>
    </w:p>
    <w:p w14:paraId="03BCF0A5" w14:textId="77777777" w:rsidR="00F94F50" w:rsidRPr="00F94F50" w:rsidRDefault="00F94F50" w:rsidP="00F94F50">
      <w:pPr>
        <w:pStyle w:val="ListParagraph"/>
        <w:spacing w:after="0" w:line="240" w:lineRule="auto"/>
        <w:rPr>
          <w:rFonts w:ascii="Times New Roman" w:eastAsia="Times New Roman" w:hAnsi="Times New Roman" w:cs="Times New Roman"/>
          <w:sz w:val="24"/>
          <w:szCs w:val="24"/>
        </w:rPr>
      </w:pPr>
    </w:p>
    <w:p w14:paraId="6A2388A1" w14:textId="77777777" w:rsidR="00D83C37" w:rsidRDefault="00D83C37" w:rsidP="00D83C37">
      <w:pPr>
        <w:pStyle w:val="ListParagraph"/>
        <w:spacing w:after="0" w:line="240" w:lineRule="auto"/>
        <w:rPr>
          <w:rFonts w:ascii="Times New Roman" w:eastAsia="Times New Roman" w:hAnsi="Times New Roman" w:cs="Times New Roman"/>
          <w:b/>
          <w:color w:val="732117" w:themeColor="accent2" w:themeShade="BF"/>
          <w:sz w:val="24"/>
          <w:szCs w:val="24"/>
        </w:rPr>
      </w:pPr>
    </w:p>
    <w:p w14:paraId="5D435F1E" w14:textId="0D0EEE39" w:rsidR="002C1778" w:rsidRPr="007F0979" w:rsidRDefault="002C1778" w:rsidP="002C1778">
      <w:pPr>
        <w:widowControl w:val="0"/>
        <w:tabs>
          <w:tab w:val="left" w:pos="220"/>
          <w:tab w:val="left" w:pos="720"/>
        </w:tabs>
        <w:autoSpaceDE w:val="0"/>
        <w:autoSpaceDN w:val="0"/>
        <w:adjustRightInd w:val="0"/>
        <w:spacing w:after="533" w:line="240" w:lineRule="auto"/>
        <w:rPr>
          <w:rFonts w:ascii="Times New Roman" w:eastAsia="Times New Roman" w:hAnsi="Times New Roman" w:cs="Times New Roman"/>
          <w:b/>
          <w:color w:val="9D3511" w:themeColor="accent1" w:themeShade="BF"/>
          <w:sz w:val="24"/>
          <w:szCs w:val="24"/>
        </w:rPr>
      </w:pPr>
      <w:r>
        <w:rPr>
          <w:rFonts w:ascii="Times New Roman" w:eastAsia="Times New Roman" w:hAnsi="Times New Roman" w:cs="Times New Roman"/>
          <w:b/>
          <w:color w:val="9D3511" w:themeColor="accent1" w:themeShade="BF"/>
          <w:sz w:val="32"/>
          <w:szCs w:val="32"/>
        </w:rPr>
        <w:t>Performance Measurement Graphs:</w:t>
      </w:r>
    </w:p>
    <w:p w14:paraId="79048207" w14:textId="6A9E2877" w:rsidR="002C1778" w:rsidRPr="002C1778" w:rsidRDefault="002C1778" w:rsidP="002C1778">
      <w:pPr>
        <w:spacing w:after="0" w:line="240" w:lineRule="auto"/>
        <w:rPr>
          <w:rFonts w:ascii="Times New Roman" w:eastAsia="Times New Roman" w:hAnsi="Times New Roman" w:cs="Times New Roman"/>
          <w:b/>
          <w:sz w:val="28"/>
          <w:szCs w:val="28"/>
        </w:rPr>
      </w:pPr>
      <w:r w:rsidRPr="002C1778">
        <w:rPr>
          <w:rFonts w:ascii="Times New Roman" w:eastAsia="Times New Roman" w:hAnsi="Times New Roman" w:cs="Times New Roman"/>
          <w:b/>
          <w:sz w:val="28"/>
          <w:szCs w:val="28"/>
        </w:rPr>
        <w:t>Workflow execution time in response to an increasing data size</w:t>
      </w:r>
    </w:p>
    <w:p w14:paraId="29317BE3" w14:textId="77777777" w:rsidR="004B3539" w:rsidRDefault="004B3539" w:rsidP="00CF088E">
      <w:pPr>
        <w:tabs>
          <w:tab w:val="left" w:pos="700"/>
        </w:tabs>
        <w:rPr>
          <w:rFonts w:ascii="Times New Roman" w:hAnsi="Times New Roman" w:cs="Times New Roman"/>
          <w:b/>
          <w:sz w:val="28"/>
          <w:szCs w:val="28"/>
        </w:rPr>
      </w:pPr>
    </w:p>
    <w:p w14:paraId="569A0784" w14:textId="380B4EB7" w:rsidR="004B3539" w:rsidRDefault="0023504D" w:rsidP="004B3539">
      <w:pPr>
        <w:tabs>
          <w:tab w:val="left" w:pos="70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4D78817" wp14:editId="5E7124C7">
            <wp:extent cx="54864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Go.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p w14:paraId="7B42C247" w14:textId="4D2924A7" w:rsidR="00D2535E" w:rsidRPr="00AF3E3A" w:rsidRDefault="0023504D" w:rsidP="00AF3E3A">
      <w:pPr>
        <w:pStyle w:val="Heading1"/>
        <w:rPr>
          <w:rFonts w:ascii="Times New Roman" w:hAnsi="Times New Roman" w:cs="Times New Roman"/>
        </w:rPr>
      </w:pPr>
      <w:r w:rsidRPr="00AF3E3A">
        <w:rPr>
          <w:rFonts w:ascii="Times New Roman" w:hAnsi="Times New Roman" w:cs="Times New Roman"/>
        </w:rPr>
        <w:t>In the above presented results, we can see that as we increase the input data of our application the execution time required for the end to end workflow execution increases.</w:t>
      </w:r>
    </w:p>
    <w:p w14:paraId="2D7779DD" w14:textId="1CEAD2E3" w:rsidR="00AF3E3A" w:rsidRDefault="0023504D" w:rsidP="00AF3E3A">
      <w:pPr>
        <w:pStyle w:val="Heading1"/>
        <w:rPr>
          <w:rFonts w:ascii="Times New Roman" w:hAnsi="Times New Roman" w:cs="Times New Roman"/>
        </w:rPr>
      </w:pPr>
      <w:r w:rsidRPr="00AF3E3A">
        <w:rPr>
          <w:rFonts w:ascii="Times New Roman" w:hAnsi="Times New Roman" w:cs="Times New Roman"/>
        </w:rPr>
        <w:t xml:space="preserve">Initially when the data size is small </w:t>
      </w:r>
      <w:proofErr w:type="spellStart"/>
      <w:r w:rsidRPr="00AF3E3A">
        <w:rPr>
          <w:rFonts w:ascii="Times New Roman" w:hAnsi="Times New Roman" w:cs="Times New Roman"/>
        </w:rPr>
        <w:t>Oozie</w:t>
      </w:r>
      <w:proofErr w:type="spellEnd"/>
      <w:r w:rsidRPr="00AF3E3A">
        <w:rPr>
          <w:rFonts w:ascii="Times New Roman" w:hAnsi="Times New Roman" w:cs="Times New Roman"/>
        </w:rPr>
        <w:t xml:space="preserve"> is able to process the end-to-end workflow with minimum delay due to less shuffles required and the overall processing is quite fast.</w:t>
      </w:r>
    </w:p>
    <w:p w14:paraId="77A9139F" w14:textId="77777777" w:rsidR="00AF3E3A" w:rsidRPr="00AF3E3A" w:rsidRDefault="00AF3E3A" w:rsidP="00AF3E3A"/>
    <w:p w14:paraId="576E21FB" w14:textId="5B8AE39B" w:rsidR="002C1778" w:rsidRPr="0023504D" w:rsidRDefault="002C1778" w:rsidP="0023504D">
      <w:pPr>
        <w:rPr>
          <w:b/>
          <w:sz w:val="28"/>
          <w:szCs w:val="28"/>
        </w:rPr>
      </w:pPr>
      <w:r w:rsidRPr="002C1778">
        <w:rPr>
          <w:rFonts w:ascii="Times New Roman" w:eastAsia="Times New Roman" w:hAnsi="Times New Roman" w:cs="Times New Roman"/>
          <w:b/>
          <w:sz w:val="28"/>
          <w:szCs w:val="28"/>
        </w:rPr>
        <w:t>Workflow execution time in response to an increasing data size</w:t>
      </w:r>
    </w:p>
    <w:p w14:paraId="49F659B3" w14:textId="59DFA5E2" w:rsidR="008F0B65" w:rsidRDefault="0023504D" w:rsidP="00661D44">
      <w:pPr>
        <w:pStyle w:val="Heading1"/>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EBBE11" wp14:editId="6A924808">
            <wp:extent cx="5486400" cy="3726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Go (1).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726815"/>
                    </a:xfrm>
                    <a:prstGeom prst="rect">
                      <a:avLst/>
                    </a:prstGeom>
                  </pic:spPr>
                </pic:pic>
              </a:graphicData>
            </a:graphic>
          </wp:inline>
        </w:drawing>
      </w:r>
    </w:p>
    <w:p w14:paraId="0ADBFD73" w14:textId="0D309423" w:rsidR="008F0B65" w:rsidRDefault="0023504D" w:rsidP="00661D44">
      <w:pPr>
        <w:pStyle w:val="Heading1"/>
        <w:rPr>
          <w:rFonts w:ascii="Times New Roman" w:hAnsi="Times New Roman" w:cs="Times New Roman"/>
          <w:sz w:val="32"/>
          <w:szCs w:val="32"/>
        </w:rPr>
      </w:pPr>
      <w:r>
        <w:rPr>
          <w:rFonts w:ascii="Times New Roman" w:hAnsi="Times New Roman" w:cs="Times New Roman"/>
          <w:sz w:val="32"/>
          <w:szCs w:val="32"/>
        </w:rPr>
        <w:t>In the above presented graph results we can deduce that as we increase the number of VM’s the end-to-end workflow execution time reduces up to a certain number of VM’s as there are more resources that can be utilized for the overall processing of the submitted job. But as we go on increasing the number of VM’s the intercommunication overheads start to show their impact and the overall end-to-end time takes a hit and it increases instead of going down all the time.</w:t>
      </w:r>
    </w:p>
    <w:p w14:paraId="6643D1CF" w14:textId="7CA15548" w:rsidR="001232D9" w:rsidRPr="00AF3E3A" w:rsidRDefault="001232D9" w:rsidP="00AF3E3A">
      <w:pPr>
        <w:pStyle w:val="Heading1"/>
      </w:pPr>
    </w:p>
    <w:p w14:paraId="52D4D554" w14:textId="77777777" w:rsidR="001232D9" w:rsidRDefault="001232D9" w:rsidP="00CF088E">
      <w:pPr>
        <w:tabs>
          <w:tab w:val="left" w:pos="700"/>
        </w:tabs>
        <w:rPr>
          <w:rFonts w:ascii="Times New Roman" w:hAnsi="Times New Roman" w:cs="Times New Roman"/>
          <w:b/>
          <w:sz w:val="28"/>
          <w:szCs w:val="28"/>
        </w:rPr>
      </w:pPr>
    </w:p>
    <w:p w14:paraId="4A08DD45" w14:textId="77777777" w:rsidR="001232D9" w:rsidRDefault="001232D9" w:rsidP="00CF088E">
      <w:pPr>
        <w:tabs>
          <w:tab w:val="left" w:pos="700"/>
        </w:tabs>
        <w:rPr>
          <w:rFonts w:ascii="Times New Roman" w:hAnsi="Times New Roman" w:cs="Times New Roman"/>
          <w:b/>
          <w:sz w:val="28"/>
          <w:szCs w:val="28"/>
        </w:rPr>
      </w:pPr>
    </w:p>
    <w:p w14:paraId="511D6D2B" w14:textId="77777777" w:rsidR="001232D9" w:rsidRDefault="001232D9" w:rsidP="00CF088E">
      <w:pPr>
        <w:tabs>
          <w:tab w:val="left" w:pos="700"/>
        </w:tabs>
        <w:rPr>
          <w:rFonts w:ascii="Times New Roman" w:hAnsi="Times New Roman" w:cs="Times New Roman"/>
          <w:b/>
          <w:sz w:val="28"/>
          <w:szCs w:val="28"/>
        </w:rPr>
      </w:pPr>
    </w:p>
    <w:p w14:paraId="211F3CC7" w14:textId="54BE0A83" w:rsidR="00087284" w:rsidRPr="00CF088E" w:rsidRDefault="00087284" w:rsidP="00CF088E">
      <w:pPr>
        <w:tabs>
          <w:tab w:val="left" w:pos="700"/>
        </w:tabs>
        <w:rPr>
          <w:rFonts w:ascii="Times New Roman" w:hAnsi="Times New Roman" w:cs="Times New Roman"/>
          <w:b/>
          <w:sz w:val="28"/>
          <w:szCs w:val="28"/>
        </w:rPr>
      </w:pPr>
    </w:p>
    <w:sectPr w:rsidR="00087284" w:rsidRPr="00CF088E" w:rsidSect="00194E91">
      <w:headerReference w:type="even" r:id="rId22"/>
      <w:headerReference w:type="default" r:id="rId23"/>
      <w:footerReference w:type="even" r:id="rId24"/>
      <w:footerReference w:type="default" r:id="rId25"/>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53D5A" w14:textId="77777777" w:rsidR="0023504D" w:rsidRDefault="0023504D">
      <w:r>
        <w:separator/>
      </w:r>
    </w:p>
  </w:endnote>
  <w:endnote w:type="continuationSeparator" w:id="0">
    <w:p w14:paraId="5148232F" w14:textId="77777777" w:rsidR="0023504D" w:rsidRDefault="0023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78E3F" w14:textId="77777777" w:rsidR="0023504D" w:rsidRDefault="00E70C5D">
    <w:pPr>
      <w:pStyle w:val="Footer"/>
    </w:pPr>
    <w:sdt>
      <w:sdtPr>
        <w:rPr>
          <w:rFonts w:asciiTheme="majorHAnsi" w:eastAsiaTheme="majorEastAsia" w:hAnsiTheme="majorHAnsi" w:cstheme="majorBidi"/>
        </w:rPr>
        <w:id w:val="306900621"/>
        <w:temporary/>
        <w:showingPlcHdr/>
      </w:sdtPr>
      <w:sdtEndPr/>
      <w:sdtContent>
        <w:r w:rsidR="0023504D">
          <w:rPr>
            <w:rFonts w:asciiTheme="majorHAnsi" w:eastAsiaTheme="majorEastAsia" w:hAnsiTheme="majorHAnsi" w:cstheme="majorBidi"/>
          </w:rPr>
          <w:t>[Type text]</w:t>
        </w:r>
      </w:sdtContent>
    </w:sdt>
    <w:r w:rsidR="0023504D">
      <w:rPr>
        <w:rFonts w:asciiTheme="majorHAnsi" w:eastAsiaTheme="majorEastAsia" w:hAnsiTheme="majorHAnsi" w:cstheme="majorBidi"/>
      </w:rPr>
      <w:ptab w:relativeTo="margin" w:alignment="right" w:leader="none"/>
    </w:r>
    <w:r w:rsidR="0023504D">
      <w:rPr>
        <w:rFonts w:asciiTheme="majorHAnsi" w:eastAsiaTheme="majorEastAsia" w:hAnsiTheme="majorHAnsi" w:cstheme="majorBidi"/>
      </w:rPr>
      <w:t xml:space="preserve">Page </w:t>
    </w:r>
    <w:r w:rsidR="0023504D">
      <w:fldChar w:fldCharType="begin"/>
    </w:r>
    <w:r w:rsidR="0023504D">
      <w:instrText xml:space="preserve"> PAGE   \* MERGEFORMAT </w:instrText>
    </w:r>
    <w:r w:rsidR="0023504D">
      <w:fldChar w:fldCharType="separate"/>
    </w:r>
    <w:r w:rsidR="0023504D" w:rsidRPr="005C0F56">
      <w:rPr>
        <w:rFonts w:asciiTheme="majorHAnsi" w:eastAsiaTheme="majorEastAsia" w:hAnsiTheme="majorHAnsi" w:cstheme="majorBidi"/>
        <w:noProof/>
      </w:rPr>
      <w:t>4</w:t>
    </w:r>
    <w:r w:rsidR="0023504D">
      <w:rPr>
        <w:rFonts w:asciiTheme="majorHAnsi" w:eastAsiaTheme="majorEastAsia" w:hAnsiTheme="majorHAnsi" w:cstheme="majorBidi"/>
        <w:noProof/>
      </w:rPr>
      <w:fldChar w:fldCharType="end"/>
    </w:r>
    <w:r w:rsidR="0023504D">
      <w:rPr>
        <w:noProof/>
      </w:rPr>
      <mc:AlternateContent>
        <mc:Choice Requires="wpg">
          <w:drawing>
            <wp:anchor distT="0" distB="0" distL="114300" distR="114300" simplePos="0" relativeHeight="251659264" behindDoc="0" locked="0" layoutInCell="0" allowOverlap="1" wp14:anchorId="52465594" wp14:editId="6F4DF57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" o:allowincell="f">
              <v:shapetype id="_x0000_t32" coordsize="21600,21600" o:spt="32" o:oned="t" path="m0,0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B8hxQAA&#10;ANwAAAAPAAAAZHJzL2Rvd25yZXYueG1sRI9Ba8JAFITvhf6H5Qm9SN1YRSR1lSJIgwhitJ4f2dck&#10;mH0bs9sk/ntXEHocZuYbZrHqTSVaalxpWcF4FIEgzqwuOVdwOm7e5yCcR9ZYWSYFN3KwWr6+LDDW&#10;tuMDtanPRYCwi1FB4X0dS+myggy6ka2Jg/drG4M+yCaXusEuwE0lP6JoJg2WHBYKrGldUHZJ/4yC&#10;Ltu35+PuW+6H58TyNbmu05+tUm+D/usThKfe/4ef7UQrmE4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HyHFAAAA3AAAAA8AAAAAAAAAAAAAAAAAlwIAAGRycy9k&#10;b3ducmV2LnhtbFBLBQYAAAAABAAEAPUAAACJAwAAAAA=&#10;" filled="f" stroked="f"/>
              <w10:wrap anchorx="page" anchory="page"/>
            </v:group>
          </w:pict>
        </mc:Fallback>
      </mc:AlternateContent>
    </w:r>
    <w:r w:rsidR="0023504D">
      <w:rPr>
        <w:noProof/>
      </w:rPr>
      <mc:AlternateContent>
        <mc:Choice Requires="wps">
          <w:drawing>
            <wp:anchor distT="0" distB="0" distL="114300" distR="114300" simplePos="0" relativeHeight="251661312" behindDoc="0" locked="0" layoutInCell="1" allowOverlap="1" wp14:anchorId="1CCFBDBD" wp14:editId="68AEC2EA">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" fillcolor="#918485 [3208]" strokecolor="#d34817 [3204]">
              <w10:wrap anchorx="margin" anchory="page"/>
            </v:rect>
          </w:pict>
        </mc:Fallback>
      </mc:AlternateContent>
    </w:r>
    <w:r w:rsidR="0023504D">
      <w:rPr>
        <w:noProof/>
      </w:rPr>
      <mc:AlternateContent>
        <mc:Choice Requires="wps">
          <w:drawing>
            <wp:anchor distT="0" distB="0" distL="114300" distR="114300" simplePos="0" relativeHeight="251660288" behindDoc="0" locked="0" layoutInCell="1" allowOverlap="1" wp14:anchorId="1378813F" wp14:editId="1103197E">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" fillcolor="#918485 [3208]" strokecolor="#d34817 [3204]">
              <w10:wrap anchorx="margin" anchory="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E090" w14:textId="77777777" w:rsidR="0023504D" w:rsidRDefault="0023504D">
    <w:pPr>
      <w:pStyle w:val="Footer"/>
    </w:pPr>
    <w:r>
      <w:rPr>
        <w:noProof/>
      </w:rPr>
      <mc:AlternateContent>
        <mc:Choice Requires="wpg">
          <w:drawing>
            <wp:anchor distT="0" distB="0" distL="114300" distR="114300" simplePos="0" relativeHeight="251670528" behindDoc="0" locked="0" layoutInCell="1" allowOverlap="1" wp14:anchorId="3EF5B4D1" wp14:editId="732678AF">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">
              <v:shapetype id="_x0000_t32" coordsize="21600,21600" o:spt="32" o:oned="t" path="m0,0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1CB06" w14:textId="77777777" w:rsidR="0023504D" w:rsidRDefault="0023504D">
      <w:r>
        <w:separator/>
      </w:r>
    </w:p>
  </w:footnote>
  <w:footnote w:type="continuationSeparator" w:id="0">
    <w:p w14:paraId="0FEE2C90" w14:textId="77777777" w:rsidR="0023504D" w:rsidRDefault="0023504D">
      <w:r>
        <w:separator/>
      </w:r>
    </w:p>
  </w:footnote>
  <w:footnote w:type="continuationNotice" w:id="1">
    <w:p w14:paraId="3A77449D" w14:textId="77777777" w:rsidR="0023504D" w:rsidRDefault="0023504D">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9625E" w14:textId="77777777" w:rsidR="0023504D" w:rsidRDefault="0023504D">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5E4F5DB4" w14:textId="77777777" w:rsidR="0023504D" w:rsidRDefault="0023504D">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23C18D0B" wp14:editId="534CA055">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">
              <v:shapetype id="_x0000_t32" coordsize="21600,21600" o:spt="32" o:oned="t" path="m0,0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kvrwwAA&#10;ANwAAAAPAAAAZHJzL2Rvd25yZXYueG1sRE9Na8JAEL0X+h+WKXgR3VjEljQbKYI0SEGaVM9DdpqE&#10;Zmdjdk3iv3cPhR4f7zvZTqYVA/WusaxgtYxAEJdWN1wp+C72i1cQziNrbC2Tghs52KaPDwnG2o78&#10;RUPuKxFC2MWooPa+i6V0ZU0G3dJ2xIH7sb1BH2BfSd3jGMJNK5+jaCMNNhwaauxoV1P5m1+NgrE8&#10;Dufi80Me5+fM8iW77PLTQanZ0/T+BsLT5P/Ff+5MK1i/hP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kvrwwAAANwAAAAPAAAAAAAAAAAAAAAAAJcCAABkcnMvZG93&#10;bnJldi54bWxQSwUGAAAAAAQABAD1AAAAhwM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DAFC5B4" wp14:editId="1B4068A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" fillcolor="#918485 [3208]" strokecolor="#d34817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0FB957A" wp14:editId="1EA235C0">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" fillcolor="#918485 [3208]" strokecolor="#d34817 [3204]">
              <w10:wrap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C3822" w14:textId="77777777" w:rsidR="0023504D" w:rsidRDefault="0023504D">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4FF4C4B7" wp14:editId="77D4C15B">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BA03" w14:textId="47E48A73" w:rsidR="0023504D" w:rsidRDefault="0023504D">
                          <w:pPr>
                            <w:spacing w:after="0" w:line="240" w:lineRule="auto"/>
                            <w:jc w:val="right"/>
                          </w:pPr>
                          <w:r>
                            <w:t>Big Data-</w:t>
                          </w:r>
                          <w:proofErr w:type="spellStart"/>
                          <w:r>
                            <w:t>FinalProject</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5" o:spid="_x0000_s1041"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" o:allowincell="f" filled="f" stroked="f">
              <v:textbox style="mso-fit-shape-to-text:t" inset=",0,,0">
                <w:txbxContent>
                  <w:p w14:paraId="090BBA03" w14:textId="47E48A73" w:rsidR="0023504D" w:rsidRDefault="0023504D">
                    <w:pPr>
                      <w:spacing w:after="0" w:line="240" w:lineRule="auto"/>
                      <w:jc w:val="right"/>
                    </w:pPr>
                    <w:r>
                      <w:t>Big Data-</w:t>
                    </w:r>
                    <w:proofErr w:type="spellStart"/>
                    <w:r>
                      <w:t>FinalProject</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2C3F7F1B" wp14:editId="1AFC0B33">
              <wp:simplePos x="0" y="0"/>
              <wp:positionH relativeFrom="page">
                <wp:align>right</wp:align>
              </wp:positionH>
              <wp:positionV relativeFrom="topMargin">
                <wp:align>center</wp:align>
              </wp:positionV>
              <wp:extent cx="11430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chemeClr val="accent1"/>
                      </a:solidFill>
                      <a:extLst/>
                    </wps:spPr>
                    <wps:txbx>
                      <w:txbxContent>
                        <w:p w14:paraId="6DA6A6BB" w14:textId="77777777" w:rsidR="0023504D" w:rsidRDefault="0023504D">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70C5D" w:rsidRPr="00E70C5D">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42" type="#_x0000_t202" style="position:absolute;margin-left:38.8pt;margin-top:0;width:90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" o:allowincell="f" fillcolor="#d34817 [3204]" stroked="f">
              <v:textbox style="mso-fit-shape-to-text:t" inset=",0,,0">
                <w:txbxContent>
                  <w:p w14:paraId="6DA6A6BB" w14:textId="77777777" w:rsidR="0023504D" w:rsidRDefault="0023504D">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F3E3A" w:rsidRPr="00AF3E3A">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8003B"/>
    <w:multiLevelType w:val="hybridMultilevel"/>
    <w:tmpl w:val="00C4BA86"/>
    <w:lvl w:ilvl="0" w:tplc="F0ACB3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276C0F"/>
    <w:multiLevelType w:val="hybridMultilevel"/>
    <w:tmpl w:val="CD96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41F0B"/>
    <w:multiLevelType w:val="hybridMultilevel"/>
    <w:tmpl w:val="A97C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C3942"/>
    <w:multiLevelType w:val="singleLevel"/>
    <w:tmpl w:val="C8727A20"/>
    <w:lvl w:ilvl="0">
      <w:start w:val="1"/>
      <w:numFmt w:val="decimal"/>
      <w:lvlText w:val="%1)"/>
      <w:legacy w:legacy="1" w:legacySpace="0" w:legacyIndent="360"/>
      <w:lvlJc w:val="left"/>
      <w:pPr>
        <w:ind w:left="720" w:hanging="360"/>
      </w:pPr>
    </w:lvl>
  </w:abstractNum>
  <w:abstractNum w:abstractNumId="6">
    <w:nsid w:val="146349BC"/>
    <w:multiLevelType w:val="hybridMultilevel"/>
    <w:tmpl w:val="F5D8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642B6"/>
    <w:multiLevelType w:val="hybridMultilevel"/>
    <w:tmpl w:val="2842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80E69"/>
    <w:multiLevelType w:val="hybridMultilevel"/>
    <w:tmpl w:val="392CB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C0B86"/>
    <w:multiLevelType w:val="hybridMultilevel"/>
    <w:tmpl w:val="9066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23297"/>
    <w:multiLevelType w:val="hybridMultilevel"/>
    <w:tmpl w:val="CC4E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6296A"/>
    <w:multiLevelType w:val="hybridMultilevel"/>
    <w:tmpl w:val="FEBCFE0E"/>
    <w:lvl w:ilvl="0" w:tplc="2952A21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772BA5"/>
    <w:multiLevelType w:val="hybridMultilevel"/>
    <w:tmpl w:val="D35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5925D0"/>
    <w:multiLevelType w:val="hybridMultilevel"/>
    <w:tmpl w:val="B77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F1F43"/>
    <w:multiLevelType w:val="hybridMultilevel"/>
    <w:tmpl w:val="175C8FFA"/>
    <w:lvl w:ilvl="0" w:tplc="F0AC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542D09"/>
    <w:multiLevelType w:val="hybridMultilevel"/>
    <w:tmpl w:val="970A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629B3"/>
    <w:multiLevelType w:val="singleLevel"/>
    <w:tmpl w:val="C8727A20"/>
    <w:lvl w:ilvl="0">
      <w:start w:val="1"/>
      <w:numFmt w:val="decimal"/>
      <w:lvlText w:val="%1)"/>
      <w:legacy w:legacy="1" w:legacySpace="0" w:legacyIndent="360"/>
      <w:lvlJc w:val="left"/>
      <w:pPr>
        <w:ind w:left="720" w:hanging="360"/>
      </w:pPr>
    </w:lvl>
  </w:abstractNum>
  <w:abstractNum w:abstractNumId="21">
    <w:nsid w:val="6371438B"/>
    <w:multiLevelType w:val="hybridMultilevel"/>
    <w:tmpl w:val="C9D0E696"/>
    <w:lvl w:ilvl="0" w:tplc="F0ACB3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D3F39"/>
    <w:multiLevelType w:val="hybridMultilevel"/>
    <w:tmpl w:val="25EE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100D4"/>
    <w:multiLevelType w:val="hybridMultilevel"/>
    <w:tmpl w:val="14125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4C3748"/>
    <w:multiLevelType w:val="hybridMultilevel"/>
    <w:tmpl w:val="22E613FE"/>
    <w:lvl w:ilvl="0" w:tplc="F0ACB3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DB0ADF"/>
    <w:multiLevelType w:val="hybridMultilevel"/>
    <w:tmpl w:val="1E02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0"/>
  </w:num>
  <w:num w:numId="4">
    <w:abstractNumId w:val="24"/>
  </w:num>
  <w:num w:numId="5">
    <w:abstractNumId w:val="11"/>
  </w:num>
  <w:num w:numId="6">
    <w:abstractNumId w:val="11"/>
    <w:lvlOverride w:ilvl="0">
      <w:startOverride w:val="1"/>
    </w:lvlOverride>
  </w:num>
  <w:num w:numId="7">
    <w:abstractNumId w:val="14"/>
  </w:num>
  <w:num w:numId="8">
    <w:abstractNumId w:val="28"/>
  </w:num>
  <w:num w:numId="9">
    <w:abstractNumId w:val="27"/>
  </w:num>
  <w:num w:numId="10">
    <w:abstractNumId w:val="13"/>
  </w:num>
  <w:num w:numId="11">
    <w:abstractNumId w:val="12"/>
  </w:num>
  <w:num w:numId="12">
    <w:abstractNumId w:val="19"/>
  </w:num>
  <w:num w:numId="13">
    <w:abstractNumId w:val="26"/>
  </w:num>
  <w:num w:numId="14">
    <w:abstractNumId w:val="23"/>
  </w:num>
  <w:num w:numId="15">
    <w:abstractNumId w:val="6"/>
  </w:num>
  <w:num w:numId="16">
    <w:abstractNumId w:val="10"/>
  </w:num>
  <w:num w:numId="17">
    <w:abstractNumId w:val="4"/>
  </w:num>
  <w:num w:numId="18">
    <w:abstractNumId w:val="3"/>
  </w:num>
  <w:num w:numId="19">
    <w:abstractNumId w:val="9"/>
  </w:num>
  <w:num w:numId="20">
    <w:abstractNumId w:val="17"/>
  </w:num>
  <w:num w:numId="21">
    <w:abstractNumId w:val="15"/>
  </w:num>
  <w:num w:numId="22">
    <w:abstractNumId w:val="8"/>
  </w:num>
  <w:num w:numId="23">
    <w:abstractNumId w:val="22"/>
  </w:num>
  <w:num w:numId="24">
    <w:abstractNumId w:val="1"/>
  </w:num>
  <w:num w:numId="25">
    <w:abstractNumId w:val="16"/>
  </w:num>
  <w:num w:numId="26">
    <w:abstractNumId w:val="7"/>
  </w:num>
  <w:num w:numId="27">
    <w:abstractNumId w:val="18"/>
  </w:num>
  <w:num w:numId="28">
    <w:abstractNumId w:val="25"/>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C4"/>
    <w:rsid w:val="00010E4E"/>
    <w:rsid w:val="00030266"/>
    <w:rsid w:val="00033F9B"/>
    <w:rsid w:val="00044630"/>
    <w:rsid w:val="00053B8D"/>
    <w:rsid w:val="00057022"/>
    <w:rsid w:val="00067758"/>
    <w:rsid w:val="000725FB"/>
    <w:rsid w:val="00087248"/>
    <w:rsid w:val="00087284"/>
    <w:rsid w:val="00092630"/>
    <w:rsid w:val="000A3F78"/>
    <w:rsid w:val="000B4DA0"/>
    <w:rsid w:val="000B5830"/>
    <w:rsid w:val="000C2D0C"/>
    <w:rsid w:val="000D1DF3"/>
    <w:rsid w:val="000E1F82"/>
    <w:rsid w:val="000F34D4"/>
    <w:rsid w:val="0010043F"/>
    <w:rsid w:val="001232D9"/>
    <w:rsid w:val="00125087"/>
    <w:rsid w:val="00125C3D"/>
    <w:rsid w:val="00135A59"/>
    <w:rsid w:val="00136DD0"/>
    <w:rsid w:val="00146DFC"/>
    <w:rsid w:val="00150680"/>
    <w:rsid w:val="0017488E"/>
    <w:rsid w:val="0017501D"/>
    <w:rsid w:val="00175CBE"/>
    <w:rsid w:val="00184041"/>
    <w:rsid w:val="00184682"/>
    <w:rsid w:val="00194E91"/>
    <w:rsid w:val="001959CD"/>
    <w:rsid w:val="00197E2C"/>
    <w:rsid w:val="001A69E9"/>
    <w:rsid w:val="001B540A"/>
    <w:rsid w:val="001C2A0E"/>
    <w:rsid w:val="001C66BB"/>
    <w:rsid w:val="001D78F1"/>
    <w:rsid w:val="001E0899"/>
    <w:rsid w:val="001F6068"/>
    <w:rsid w:val="0023504D"/>
    <w:rsid w:val="00240EE8"/>
    <w:rsid w:val="00246F2F"/>
    <w:rsid w:val="0025584B"/>
    <w:rsid w:val="002678A4"/>
    <w:rsid w:val="00267F18"/>
    <w:rsid w:val="0027116B"/>
    <w:rsid w:val="00292CE8"/>
    <w:rsid w:val="002A07CB"/>
    <w:rsid w:val="002C1778"/>
    <w:rsid w:val="002C5511"/>
    <w:rsid w:val="002E12FE"/>
    <w:rsid w:val="002E1DA3"/>
    <w:rsid w:val="002E4080"/>
    <w:rsid w:val="002E7AE9"/>
    <w:rsid w:val="002F116B"/>
    <w:rsid w:val="0035042F"/>
    <w:rsid w:val="003510AA"/>
    <w:rsid w:val="00357489"/>
    <w:rsid w:val="0036070A"/>
    <w:rsid w:val="00366175"/>
    <w:rsid w:val="0037530E"/>
    <w:rsid w:val="003755DC"/>
    <w:rsid w:val="00383A3E"/>
    <w:rsid w:val="00393B89"/>
    <w:rsid w:val="003A2CAB"/>
    <w:rsid w:val="003A63A7"/>
    <w:rsid w:val="003A746B"/>
    <w:rsid w:val="003B3158"/>
    <w:rsid w:val="003B462F"/>
    <w:rsid w:val="003B620C"/>
    <w:rsid w:val="003C158A"/>
    <w:rsid w:val="003C4E15"/>
    <w:rsid w:val="003C6F82"/>
    <w:rsid w:val="003D42B0"/>
    <w:rsid w:val="003F3176"/>
    <w:rsid w:val="003F54D1"/>
    <w:rsid w:val="003F783E"/>
    <w:rsid w:val="003F7EF3"/>
    <w:rsid w:val="00411904"/>
    <w:rsid w:val="00413E8B"/>
    <w:rsid w:val="00422AC5"/>
    <w:rsid w:val="004272BE"/>
    <w:rsid w:val="0044628D"/>
    <w:rsid w:val="00461BF1"/>
    <w:rsid w:val="00465F4C"/>
    <w:rsid w:val="00480E76"/>
    <w:rsid w:val="004812D2"/>
    <w:rsid w:val="0048172E"/>
    <w:rsid w:val="0048329E"/>
    <w:rsid w:val="004864FA"/>
    <w:rsid w:val="004A51BD"/>
    <w:rsid w:val="004B3539"/>
    <w:rsid w:val="004B6F25"/>
    <w:rsid w:val="004C4614"/>
    <w:rsid w:val="004C6F35"/>
    <w:rsid w:val="004D6BEC"/>
    <w:rsid w:val="004E798E"/>
    <w:rsid w:val="005140FB"/>
    <w:rsid w:val="005158DB"/>
    <w:rsid w:val="00515EC0"/>
    <w:rsid w:val="00517C07"/>
    <w:rsid w:val="00521FF5"/>
    <w:rsid w:val="00524932"/>
    <w:rsid w:val="005346C4"/>
    <w:rsid w:val="00537A0A"/>
    <w:rsid w:val="0054794E"/>
    <w:rsid w:val="005560E9"/>
    <w:rsid w:val="00557E60"/>
    <w:rsid w:val="0056616D"/>
    <w:rsid w:val="00570E86"/>
    <w:rsid w:val="00572D40"/>
    <w:rsid w:val="00576707"/>
    <w:rsid w:val="00576DF3"/>
    <w:rsid w:val="00594940"/>
    <w:rsid w:val="005A34C9"/>
    <w:rsid w:val="005A6BD5"/>
    <w:rsid w:val="005A7659"/>
    <w:rsid w:val="005B6BD2"/>
    <w:rsid w:val="005C0F56"/>
    <w:rsid w:val="005D3B05"/>
    <w:rsid w:val="005E6AF1"/>
    <w:rsid w:val="005F3B8D"/>
    <w:rsid w:val="00620F9D"/>
    <w:rsid w:val="00621F6A"/>
    <w:rsid w:val="0062233C"/>
    <w:rsid w:val="00623BA9"/>
    <w:rsid w:val="00633626"/>
    <w:rsid w:val="006350CC"/>
    <w:rsid w:val="00636D37"/>
    <w:rsid w:val="006371B8"/>
    <w:rsid w:val="0064187A"/>
    <w:rsid w:val="0065603B"/>
    <w:rsid w:val="00660DF0"/>
    <w:rsid w:val="00661D44"/>
    <w:rsid w:val="00667555"/>
    <w:rsid w:val="00670D3F"/>
    <w:rsid w:val="00674FC7"/>
    <w:rsid w:val="00683EEA"/>
    <w:rsid w:val="006900C3"/>
    <w:rsid w:val="00697701"/>
    <w:rsid w:val="00697ACE"/>
    <w:rsid w:val="006A5B74"/>
    <w:rsid w:val="006B715C"/>
    <w:rsid w:val="006B7F76"/>
    <w:rsid w:val="006C2E00"/>
    <w:rsid w:val="006D54BD"/>
    <w:rsid w:val="006E3248"/>
    <w:rsid w:val="006E366E"/>
    <w:rsid w:val="006E6EA6"/>
    <w:rsid w:val="006F3E3B"/>
    <w:rsid w:val="0071404F"/>
    <w:rsid w:val="00721855"/>
    <w:rsid w:val="007243F2"/>
    <w:rsid w:val="00735420"/>
    <w:rsid w:val="00745D7F"/>
    <w:rsid w:val="00757DF4"/>
    <w:rsid w:val="007632E5"/>
    <w:rsid w:val="00776DEA"/>
    <w:rsid w:val="00785966"/>
    <w:rsid w:val="007959B3"/>
    <w:rsid w:val="007A3085"/>
    <w:rsid w:val="007A50F0"/>
    <w:rsid w:val="007A6EB2"/>
    <w:rsid w:val="007B381D"/>
    <w:rsid w:val="007C609E"/>
    <w:rsid w:val="007D37A7"/>
    <w:rsid w:val="007D7972"/>
    <w:rsid w:val="007F0979"/>
    <w:rsid w:val="007F469A"/>
    <w:rsid w:val="00800469"/>
    <w:rsid w:val="00816CE9"/>
    <w:rsid w:val="00835D36"/>
    <w:rsid w:val="00842254"/>
    <w:rsid w:val="00863BF5"/>
    <w:rsid w:val="00864898"/>
    <w:rsid w:val="0086654F"/>
    <w:rsid w:val="00884082"/>
    <w:rsid w:val="008923BD"/>
    <w:rsid w:val="008934B7"/>
    <w:rsid w:val="00894916"/>
    <w:rsid w:val="008A0265"/>
    <w:rsid w:val="008B1A5F"/>
    <w:rsid w:val="008B3901"/>
    <w:rsid w:val="008B40EF"/>
    <w:rsid w:val="008F002B"/>
    <w:rsid w:val="008F0B65"/>
    <w:rsid w:val="008F6324"/>
    <w:rsid w:val="008F786E"/>
    <w:rsid w:val="009163ED"/>
    <w:rsid w:val="00917585"/>
    <w:rsid w:val="009213D9"/>
    <w:rsid w:val="00930D72"/>
    <w:rsid w:val="00936073"/>
    <w:rsid w:val="00942F21"/>
    <w:rsid w:val="009435CC"/>
    <w:rsid w:val="00956909"/>
    <w:rsid w:val="00956C8C"/>
    <w:rsid w:val="009676E3"/>
    <w:rsid w:val="00970350"/>
    <w:rsid w:val="0097554A"/>
    <w:rsid w:val="00983780"/>
    <w:rsid w:val="00990538"/>
    <w:rsid w:val="00990ED1"/>
    <w:rsid w:val="00993388"/>
    <w:rsid w:val="009A119B"/>
    <w:rsid w:val="009A5FD6"/>
    <w:rsid w:val="009B24DE"/>
    <w:rsid w:val="009C18F9"/>
    <w:rsid w:val="009C26ED"/>
    <w:rsid w:val="009E5692"/>
    <w:rsid w:val="009F69CB"/>
    <w:rsid w:val="00A04F28"/>
    <w:rsid w:val="00A1053E"/>
    <w:rsid w:val="00A10AC3"/>
    <w:rsid w:val="00A20062"/>
    <w:rsid w:val="00A244D6"/>
    <w:rsid w:val="00A27BC5"/>
    <w:rsid w:val="00A50101"/>
    <w:rsid w:val="00A56B7D"/>
    <w:rsid w:val="00A65BA0"/>
    <w:rsid w:val="00A7380B"/>
    <w:rsid w:val="00A8416F"/>
    <w:rsid w:val="00AA4D4D"/>
    <w:rsid w:val="00AA79C8"/>
    <w:rsid w:val="00AD0A18"/>
    <w:rsid w:val="00AD0B60"/>
    <w:rsid w:val="00AD13DC"/>
    <w:rsid w:val="00AD5346"/>
    <w:rsid w:val="00AE6738"/>
    <w:rsid w:val="00AF3B41"/>
    <w:rsid w:val="00AF3E3A"/>
    <w:rsid w:val="00B003A0"/>
    <w:rsid w:val="00B0118F"/>
    <w:rsid w:val="00B12423"/>
    <w:rsid w:val="00B2206E"/>
    <w:rsid w:val="00B22C35"/>
    <w:rsid w:val="00B2392A"/>
    <w:rsid w:val="00B30BE4"/>
    <w:rsid w:val="00B34AB8"/>
    <w:rsid w:val="00B64864"/>
    <w:rsid w:val="00B66769"/>
    <w:rsid w:val="00B72078"/>
    <w:rsid w:val="00B775DE"/>
    <w:rsid w:val="00B84B25"/>
    <w:rsid w:val="00BA279B"/>
    <w:rsid w:val="00BD130E"/>
    <w:rsid w:val="00BF4513"/>
    <w:rsid w:val="00C07FA8"/>
    <w:rsid w:val="00C260C9"/>
    <w:rsid w:val="00C31CE0"/>
    <w:rsid w:val="00C33F24"/>
    <w:rsid w:val="00C368AF"/>
    <w:rsid w:val="00C41631"/>
    <w:rsid w:val="00C442ED"/>
    <w:rsid w:val="00C661B9"/>
    <w:rsid w:val="00C8120E"/>
    <w:rsid w:val="00C90ACD"/>
    <w:rsid w:val="00CB11F0"/>
    <w:rsid w:val="00CB2891"/>
    <w:rsid w:val="00CD12EE"/>
    <w:rsid w:val="00CD5098"/>
    <w:rsid w:val="00CF088E"/>
    <w:rsid w:val="00D13740"/>
    <w:rsid w:val="00D23FBB"/>
    <w:rsid w:val="00D2451E"/>
    <w:rsid w:val="00D2535E"/>
    <w:rsid w:val="00D442C4"/>
    <w:rsid w:val="00D6522A"/>
    <w:rsid w:val="00D83C37"/>
    <w:rsid w:val="00D908BA"/>
    <w:rsid w:val="00DB1DDC"/>
    <w:rsid w:val="00DB28E2"/>
    <w:rsid w:val="00DB4FA0"/>
    <w:rsid w:val="00DC5BA2"/>
    <w:rsid w:val="00DD3516"/>
    <w:rsid w:val="00DD3920"/>
    <w:rsid w:val="00DF690B"/>
    <w:rsid w:val="00E03FEC"/>
    <w:rsid w:val="00E11D87"/>
    <w:rsid w:val="00E1253E"/>
    <w:rsid w:val="00E12CB9"/>
    <w:rsid w:val="00E32083"/>
    <w:rsid w:val="00E34F94"/>
    <w:rsid w:val="00E40017"/>
    <w:rsid w:val="00E51F31"/>
    <w:rsid w:val="00E52A9C"/>
    <w:rsid w:val="00E54EF8"/>
    <w:rsid w:val="00E557CF"/>
    <w:rsid w:val="00E60885"/>
    <w:rsid w:val="00E63C18"/>
    <w:rsid w:val="00E64298"/>
    <w:rsid w:val="00E70C5D"/>
    <w:rsid w:val="00E91A9C"/>
    <w:rsid w:val="00E920A6"/>
    <w:rsid w:val="00E93050"/>
    <w:rsid w:val="00E94ED2"/>
    <w:rsid w:val="00EA7AE2"/>
    <w:rsid w:val="00EC28DF"/>
    <w:rsid w:val="00ED676D"/>
    <w:rsid w:val="00EE2471"/>
    <w:rsid w:val="00F01721"/>
    <w:rsid w:val="00F04310"/>
    <w:rsid w:val="00F04429"/>
    <w:rsid w:val="00F14A1A"/>
    <w:rsid w:val="00F14D98"/>
    <w:rsid w:val="00F230CB"/>
    <w:rsid w:val="00F24647"/>
    <w:rsid w:val="00F36644"/>
    <w:rsid w:val="00F37233"/>
    <w:rsid w:val="00F61C9E"/>
    <w:rsid w:val="00F65732"/>
    <w:rsid w:val="00F65CCE"/>
    <w:rsid w:val="00F67691"/>
    <w:rsid w:val="00F67986"/>
    <w:rsid w:val="00F73288"/>
    <w:rsid w:val="00F75EA4"/>
    <w:rsid w:val="00F82C06"/>
    <w:rsid w:val="00F82CAB"/>
    <w:rsid w:val="00F94F50"/>
    <w:rsid w:val="00FA6D05"/>
    <w:rsid w:val="00FB0C0D"/>
    <w:rsid w:val="00FD4B62"/>
    <w:rsid w:val="00FD58A6"/>
    <w:rsid w:val="00FE1A07"/>
    <w:rsid w:val="00FE795F"/>
    <w:rsid w:val="00FF034B"/>
    <w:rsid w:val="00FF7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14B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after="0"/>
    </w:pPr>
    <w:rPr>
      <w:rFonts w:asciiTheme="majorHAnsi" w:hAnsiTheme="majorHAnsi"/>
      <w:b/>
      <w:color w:val="548DD4"/>
      <w:sz w:val="24"/>
      <w:szCs w:val="24"/>
    </w:rPr>
  </w:style>
  <w:style w:type="paragraph" w:styleId="TOC2">
    <w:name w:val="toc 2"/>
    <w:basedOn w:val="Normal"/>
    <w:uiPriority w:val="39"/>
    <w:rsid w:val="00AD13DC"/>
    <w:pPr>
      <w:spacing w:after="0"/>
    </w:pPr>
  </w:style>
  <w:style w:type="paragraph" w:styleId="TOC3">
    <w:name w:val="toc 3"/>
    <w:basedOn w:val="Normal"/>
    <w:uiPriority w:val="39"/>
    <w:rsid w:val="00AD13DC"/>
    <w:pPr>
      <w:spacing w:after="0"/>
      <w:ind w:left="220"/>
    </w:pPr>
    <w:rPr>
      <w:i/>
    </w:rPr>
  </w:style>
  <w:style w:type="paragraph" w:styleId="TOC4">
    <w:name w:val="toc 4"/>
    <w:basedOn w:val="Normal"/>
    <w:semiHidden/>
    <w:rsid w:val="00AD13DC"/>
    <w:pPr>
      <w:pBdr>
        <w:between w:val="double" w:sz="6" w:space="0" w:color="auto"/>
      </w:pBdr>
      <w:spacing w:after="0"/>
      <w:ind w:left="440"/>
    </w:pPr>
    <w:rPr>
      <w:sz w:val="20"/>
      <w:szCs w:val="20"/>
    </w:rPr>
  </w:style>
  <w:style w:type="paragraph" w:styleId="TOC5">
    <w:name w:val="toc 5"/>
    <w:basedOn w:val="Normal"/>
    <w:semiHidden/>
    <w:rsid w:val="00AD13DC"/>
    <w:pPr>
      <w:pBdr>
        <w:between w:val="double" w:sz="6" w:space="0" w:color="auto"/>
      </w:pBdr>
      <w:spacing w:after="0"/>
      <w:ind w:left="660"/>
    </w:pPr>
    <w:rPr>
      <w:sz w:val="20"/>
      <w:szCs w:val="20"/>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customStyle="1" w:styleId="apple-converted-space">
    <w:name w:val="apple-converted-space"/>
    <w:basedOn w:val="DefaultParagraphFont"/>
    <w:rsid w:val="008A0265"/>
  </w:style>
  <w:style w:type="table" w:styleId="TableGrid">
    <w:name w:val="Table Grid"/>
    <w:basedOn w:val="TableNormal"/>
    <w:rsid w:val="00350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autoRedefine/>
    <w:rsid w:val="00184682"/>
    <w:pPr>
      <w:pBdr>
        <w:between w:val="double" w:sz="6" w:space="0" w:color="auto"/>
      </w:pBdr>
      <w:spacing w:after="0"/>
      <w:ind w:left="880"/>
    </w:pPr>
    <w:rPr>
      <w:sz w:val="20"/>
      <w:szCs w:val="20"/>
    </w:rPr>
  </w:style>
  <w:style w:type="paragraph" w:styleId="TOC7">
    <w:name w:val="toc 7"/>
    <w:basedOn w:val="Normal"/>
    <w:next w:val="Normal"/>
    <w:autoRedefine/>
    <w:rsid w:val="00184682"/>
    <w:pPr>
      <w:pBdr>
        <w:between w:val="double" w:sz="6" w:space="0" w:color="auto"/>
      </w:pBdr>
      <w:spacing w:after="0"/>
      <w:ind w:left="1100"/>
    </w:pPr>
    <w:rPr>
      <w:sz w:val="20"/>
      <w:szCs w:val="20"/>
    </w:rPr>
  </w:style>
  <w:style w:type="paragraph" w:styleId="TOC8">
    <w:name w:val="toc 8"/>
    <w:basedOn w:val="Normal"/>
    <w:next w:val="Normal"/>
    <w:autoRedefine/>
    <w:rsid w:val="00184682"/>
    <w:pPr>
      <w:pBdr>
        <w:between w:val="double" w:sz="6" w:space="0" w:color="auto"/>
      </w:pBdr>
      <w:spacing w:after="0"/>
      <w:ind w:left="1320"/>
    </w:pPr>
    <w:rPr>
      <w:sz w:val="20"/>
      <w:szCs w:val="20"/>
    </w:rPr>
  </w:style>
  <w:style w:type="paragraph" w:styleId="TOC9">
    <w:name w:val="toc 9"/>
    <w:basedOn w:val="Normal"/>
    <w:next w:val="Normal"/>
    <w:autoRedefine/>
    <w:rsid w:val="00184682"/>
    <w:pPr>
      <w:pBdr>
        <w:between w:val="double" w:sz="6" w:space="0" w:color="auto"/>
      </w:pBdr>
      <w:spacing w:after="0"/>
      <w:ind w:left="1540"/>
    </w:pPr>
    <w:rPr>
      <w:sz w:val="20"/>
      <w:szCs w:val="20"/>
    </w:rPr>
  </w:style>
  <w:style w:type="paragraph" w:styleId="PlainText">
    <w:name w:val="Plain Text"/>
    <w:basedOn w:val="Normal"/>
    <w:link w:val="PlainTextChar"/>
    <w:uiPriority w:val="99"/>
    <w:unhideWhenUsed/>
    <w:rsid w:val="002E4080"/>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2E4080"/>
    <w:rPr>
      <w:rFonts w:ascii="Courier" w:hAnsi="Courier"/>
      <w:sz w:val="21"/>
      <w:szCs w:val="21"/>
    </w:rPr>
  </w:style>
  <w:style w:type="paragraph" w:styleId="DocumentMap">
    <w:name w:val="Document Map"/>
    <w:basedOn w:val="Normal"/>
    <w:link w:val="DocumentMapChar"/>
    <w:rsid w:val="00D2535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D2535E"/>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after="0"/>
    </w:pPr>
    <w:rPr>
      <w:rFonts w:asciiTheme="majorHAnsi" w:hAnsiTheme="majorHAnsi"/>
      <w:b/>
      <w:color w:val="548DD4"/>
      <w:sz w:val="24"/>
      <w:szCs w:val="24"/>
    </w:rPr>
  </w:style>
  <w:style w:type="paragraph" w:styleId="TOC2">
    <w:name w:val="toc 2"/>
    <w:basedOn w:val="Normal"/>
    <w:uiPriority w:val="39"/>
    <w:rsid w:val="00AD13DC"/>
    <w:pPr>
      <w:spacing w:after="0"/>
    </w:pPr>
  </w:style>
  <w:style w:type="paragraph" w:styleId="TOC3">
    <w:name w:val="toc 3"/>
    <w:basedOn w:val="Normal"/>
    <w:uiPriority w:val="39"/>
    <w:rsid w:val="00AD13DC"/>
    <w:pPr>
      <w:spacing w:after="0"/>
      <w:ind w:left="220"/>
    </w:pPr>
    <w:rPr>
      <w:i/>
    </w:rPr>
  </w:style>
  <w:style w:type="paragraph" w:styleId="TOC4">
    <w:name w:val="toc 4"/>
    <w:basedOn w:val="Normal"/>
    <w:semiHidden/>
    <w:rsid w:val="00AD13DC"/>
    <w:pPr>
      <w:pBdr>
        <w:between w:val="double" w:sz="6" w:space="0" w:color="auto"/>
      </w:pBdr>
      <w:spacing w:after="0"/>
      <w:ind w:left="440"/>
    </w:pPr>
    <w:rPr>
      <w:sz w:val="20"/>
      <w:szCs w:val="20"/>
    </w:rPr>
  </w:style>
  <w:style w:type="paragraph" w:styleId="TOC5">
    <w:name w:val="toc 5"/>
    <w:basedOn w:val="Normal"/>
    <w:semiHidden/>
    <w:rsid w:val="00AD13DC"/>
    <w:pPr>
      <w:pBdr>
        <w:between w:val="double" w:sz="6" w:space="0" w:color="auto"/>
      </w:pBdr>
      <w:spacing w:after="0"/>
      <w:ind w:left="660"/>
    </w:pPr>
    <w:rPr>
      <w:sz w:val="20"/>
      <w:szCs w:val="20"/>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customStyle="1" w:styleId="apple-converted-space">
    <w:name w:val="apple-converted-space"/>
    <w:basedOn w:val="DefaultParagraphFont"/>
    <w:rsid w:val="008A0265"/>
  </w:style>
  <w:style w:type="table" w:styleId="TableGrid">
    <w:name w:val="Table Grid"/>
    <w:basedOn w:val="TableNormal"/>
    <w:rsid w:val="00350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autoRedefine/>
    <w:rsid w:val="00184682"/>
    <w:pPr>
      <w:pBdr>
        <w:between w:val="double" w:sz="6" w:space="0" w:color="auto"/>
      </w:pBdr>
      <w:spacing w:after="0"/>
      <w:ind w:left="880"/>
    </w:pPr>
    <w:rPr>
      <w:sz w:val="20"/>
      <w:szCs w:val="20"/>
    </w:rPr>
  </w:style>
  <w:style w:type="paragraph" w:styleId="TOC7">
    <w:name w:val="toc 7"/>
    <w:basedOn w:val="Normal"/>
    <w:next w:val="Normal"/>
    <w:autoRedefine/>
    <w:rsid w:val="00184682"/>
    <w:pPr>
      <w:pBdr>
        <w:between w:val="double" w:sz="6" w:space="0" w:color="auto"/>
      </w:pBdr>
      <w:spacing w:after="0"/>
      <w:ind w:left="1100"/>
    </w:pPr>
    <w:rPr>
      <w:sz w:val="20"/>
      <w:szCs w:val="20"/>
    </w:rPr>
  </w:style>
  <w:style w:type="paragraph" w:styleId="TOC8">
    <w:name w:val="toc 8"/>
    <w:basedOn w:val="Normal"/>
    <w:next w:val="Normal"/>
    <w:autoRedefine/>
    <w:rsid w:val="00184682"/>
    <w:pPr>
      <w:pBdr>
        <w:between w:val="double" w:sz="6" w:space="0" w:color="auto"/>
      </w:pBdr>
      <w:spacing w:after="0"/>
      <w:ind w:left="1320"/>
    </w:pPr>
    <w:rPr>
      <w:sz w:val="20"/>
      <w:szCs w:val="20"/>
    </w:rPr>
  </w:style>
  <w:style w:type="paragraph" w:styleId="TOC9">
    <w:name w:val="toc 9"/>
    <w:basedOn w:val="Normal"/>
    <w:next w:val="Normal"/>
    <w:autoRedefine/>
    <w:rsid w:val="00184682"/>
    <w:pPr>
      <w:pBdr>
        <w:between w:val="double" w:sz="6" w:space="0" w:color="auto"/>
      </w:pBdr>
      <w:spacing w:after="0"/>
      <w:ind w:left="1540"/>
    </w:pPr>
    <w:rPr>
      <w:sz w:val="20"/>
      <w:szCs w:val="20"/>
    </w:rPr>
  </w:style>
  <w:style w:type="paragraph" w:styleId="PlainText">
    <w:name w:val="Plain Text"/>
    <w:basedOn w:val="Normal"/>
    <w:link w:val="PlainTextChar"/>
    <w:uiPriority w:val="99"/>
    <w:unhideWhenUsed/>
    <w:rsid w:val="002E4080"/>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2E4080"/>
    <w:rPr>
      <w:rFonts w:ascii="Courier" w:hAnsi="Courier"/>
      <w:sz w:val="21"/>
      <w:szCs w:val="21"/>
    </w:rPr>
  </w:style>
  <w:style w:type="paragraph" w:styleId="DocumentMap">
    <w:name w:val="Document Map"/>
    <w:basedOn w:val="Normal"/>
    <w:link w:val="DocumentMapChar"/>
    <w:rsid w:val="00D2535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D2535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64963">
      <w:bodyDiv w:val="1"/>
      <w:marLeft w:val="0"/>
      <w:marRight w:val="0"/>
      <w:marTop w:val="0"/>
      <w:marBottom w:val="0"/>
      <w:divBdr>
        <w:top w:val="none" w:sz="0" w:space="0" w:color="auto"/>
        <w:left w:val="none" w:sz="0" w:space="0" w:color="auto"/>
        <w:bottom w:val="none" w:sz="0" w:space="0" w:color="auto"/>
        <w:right w:val="none" w:sz="0" w:space="0" w:color="auto"/>
      </w:divBdr>
    </w:div>
    <w:div w:id="704520468">
      <w:bodyDiv w:val="1"/>
      <w:marLeft w:val="0"/>
      <w:marRight w:val="0"/>
      <w:marTop w:val="0"/>
      <w:marBottom w:val="0"/>
      <w:divBdr>
        <w:top w:val="none" w:sz="0" w:space="0" w:color="auto"/>
        <w:left w:val="none" w:sz="0" w:space="0" w:color="auto"/>
        <w:bottom w:val="none" w:sz="0" w:space="0" w:color="auto"/>
        <w:right w:val="none" w:sz="0" w:space="0" w:color="auto"/>
      </w:divBdr>
    </w:div>
    <w:div w:id="886986086">
      <w:bodyDiv w:val="1"/>
      <w:marLeft w:val="0"/>
      <w:marRight w:val="0"/>
      <w:marTop w:val="0"/>
      <w:marBottom w:val="0"/>
      <w:divBdr>
        <w:top w:val="none" w:sz="0" w:space="0" w:color="auto"/>
        <w:left w:val="none" w:sz="0" w:space="0" w:color="auto"/>
        <w:bottom w:val="none" w:sz="0" w:space="0" w:color="auto"/>
        <w:right w:val="none" w:sz="0" w:space="0" w:color="auto"/>
      </w:divBdr>
    </w:div>
    <w:div w:id="1145270649">
      <w:bodyDiv w:val="1"/>
      <w:marLeft w:val="0"/>
      <w:marRight w:val="0"/>
      <w:marTop w:val="0"/>
      <w:marBottom w:val="0"/>
      <w:divBdr>
        <w:top w:val="none" w:sz="0" w:space="0" w:color="auto"/>
        <w:left w:val="none" w:sz="0" w:space="0" w:color="auto"/>
        <w:bottom w:val="none" w:sz="0" w:space="0" w:color="auto"/>
        <w:right w:val="none" w:sz="0" w:space="0" w:color="auto"/>
      </w:divBdr>
    </w:div>
    <w:div w:id="1158350951">
      <w:bodyDiv w:val="1"/>
      <w:marLeft w:val="0"/>
      <w:marRight w:val="0"/>
      <w:marTop w:val="0"/>
      <w:marBottom w:val="0"/>
      <w:divBdr>
        <w:top w:val="none" w:sz="0" w:space="0" w:color="auto"/>
        <w:left w:val="none" w:sz="0" w:space="0" w:color="auto"/>
        <w:bottom w:val="none" w:sz="0" w:space="0" w:color="auto"/>
        <w:right w:val="none" w:sz="0" w:space="0" w:color="auto"/>
      </w:divBdr>
    </w:div>
    <w:div w:id="1208226673">
      <w:bodyDiv w:val="1"/>
      <w:marLeft w:val="0"/>
      <w:marRight w:val="0"/>
      <w:marTop w:val="0"/>
      <w:marBottom w:val="0"/>
      <w:divBdr>
        <w:top w:val="none" w:sz="0" w:space="0" w:color="auto"/>
        <w:left w:val="none" w:sz="0" w:space="0" w:color="auto"/>
        <w:bottom w:val="none" w:sz="0" w:space="0" w:color="auto"/>
        <w:right w:val="none" w:sz="0" w:space="0" w:color="auto"/>
      </w:divBdr>
    </w:div>
    <w:div w:id="1289968105">
      <w:bodyDiv w:val="1"/>
      <w:marLeft w:val="0"/>
      <w:marRight w:val="0"/>
      <w:marTop w:val="0"/>
      <w:marBottom w:val="0"/>
      <w:divBdr>
        <w:top w:val="none" w:sz="0" w:space="0" w:color="auto"/>
        <w:left w:val="none" w:sz="0" w:space="0" w:color="auto"/>
        <w:bottom w:val="none" w:sz="0" w:space="0" w:color="auto"/>
        <w:right w:val="none" w:sz="0" w:space="0" w:color="auto"/>
      </w:divBdr>
    </w:div>
    <w:div w:id="1324821632">
      <w:bodyDiv w:val="1"/>
      <w:marLeft w:val="0"/>
      <w:marRight w:val="0"/>
      <w:marTop w:val="0"/>
      <w:marBottom w:val="0"/>
      <w:divBdr>
        <w:top w:val="none" w:sz="0" w:space="0" w:color="auto"/>
        <w:left w:val="none" w:sz="0" w:space="0" w:color="auto"/>
        <w:bottom w:val="none" w:sz="0" w:space="0" w:color="auto"/>
        <w:right w:val="none" w:sz="0" w:space="0" w:color="auto"/>
      </w:divBdr>
    </w:div>
    <w:div w:id="1444576788">
      <w:bodyDiv w:val="1"/>
      <w:marLeft w:val="0"/>
      <w:marRight w:val="0"/>
      <w:marTop w:val="0"/>
      <w:marBottom w:val="0"/>
      <w:divBdr>
        <w:top w:val="none" w:sz="0" w:space="0" w:color="auto"/>
        <w:left w:val="none" w:sz="0" w:space="0" w:color="auto"/>
        <w:bottom w:val="none" w:sz="0" w:space="0" w:color="auto"/>
        <w:right w:val="none" w:sz="0" w:space="0" w:color="auto"/>
      </w:divBdr>
    </w:div>
    <w:div w:id="1456947470">
      <w:bodyDiv w:val="1"/>
      <w:marLeft w:val="0"/>
      <w:marRight w:val="0"/>
      <w:marTop w:val="0"/>
      <w:marBottom w:val="0"/>
      <w:divBdr>
        <w:top w:val="none" w:sz="0" w:space="0" w:color="auto"/>
        <w:left w:val="none" w:sz="0" w:space="0" w:color="auto"/>
        <w:bottom w:val="none" w:sz="0" w:space="0" w:color="auto"/>
        <w:right w:val="none" w:sz="0" w:space="0" w:color="auto"/>
      </w:divBdr>
    </w:div>
    <w:div w:id="1501040766">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746494781">
      <w:bodyDiv w:val="1"/>
      <w:marLeft w:val="0"/>
      <w:marRight w:val="0"/>
      <w:marTop w:val="0"/>
      <w:marBottom w:val="0"/>
      <w:divBdr>
        <w:top w:val="none" w:sz="0" w:space="0" w:color="auto"/>
        <w:left w:val="none" w:sz="0" w:space="0" w:color="auto"/>
        <w:bottom w:val="none" w:sz="0" w:space="0" w:color="auto"/>
        <w:right w:val="none" w:sz="0" w:space="0" w:color="auto"/>
      </w:divBdr>
    </w:div>
    <w:div w:id="1813937931">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94487064">
      <w:bodyDiv w:val="1"/>
      <w:marLeft w:val="0"/>
      <w:marRight w:val="0"/>
      <w:marTop w:val="0"/>
      <w:marBottom w:val="0"/>
      <w:divBdr>
        <w:top w:val="none" w:sz="0" w:space="0" w:color="auto"/>
        <w:left w:val="none" w:sz="0" w:space="0" w:color="auto"/>
        <w:bottom w:val="none" w:sz="0" w:space="0" w:color="auto"/>
        <w:right w:val="none" w:sz="0" w:space="0" w:color="auto"/>
      </w:divBdr>
    </w:div>
    <w:div w:id="20065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jw:jmr81hy94pld_3mqh8n6w1280000gq:T:TM0226435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IntlLangReviewDate xmlns="4873beb7-5857-4685-be1f-d57550cc96cc">2010-11-04T20:00:00+00:00</IntlLangReviewDate>
    <TPFriendlyName xmlns="4873beb7-5857-4685-be1f-d57550cc96cc" xsi:nil="true"/>
    <IntlLangReview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2010-11-04T19:59:50+00:00</AssetStart>
    <FriendlyTitle xmlns="4873beb7-5857-4685-be1f-d57550cc96cc" xsi:nil="true"/>
    <MarketSpecific xmlns="4873beb7-5857-4685-be1f-d57550cc96cc">false</MarketSpecific>
    <TPNamespace xmlns="4873beb7-5857-4685-be1f-d57550cc96cc" xsi:nil="true"/>
    <PublishStatusLookup xmlns="4873beb7-5857-4685-be1f-d57550cc96cc">
      <Value>1072430</Value>
      <Value>1299820</Value>
    </PublishStatusLookup>
    <APAuthor xmlns="4873beb7-5857-4685-be1f-d57550cc96cc">
      <UserInfo>
        <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2010-11-04T20:00:00+00:00</HandoffToMSDN>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2010-11-04T20:00:00+00:00</LastModifiedDateTime>
    <LastPublishResultLookup xmlns="4873beb7-5857-4685-be1f-d57550cc96cc" xsi:nil="true"/>
    <LegacyData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2010-11-04T20:00:00+00:00</PlannedPubDat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Provider xmlns="4873beb7-5857-4685-be1f-d57550cc96cc" xsi:nil="true"/>
    <UACurrentWords xmlns="4873beb7-5857-4685-be1f-d57550cc96cc" xsi:nil="true"/>
    <AssetId xmlns="4873beb7-5857-4685-be1f-d57550cc96cc">TP102264352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LastHandOff xmlns="4873beb7-5857-4685-be1f-d57550cc96cc" xsi:nil="true"/>
    <Milestone xmlns="4873beb7-5857-4685-be1f-d57550cc96cc" xsi:nil="true"/>
    <UANotes xmlns="4873beb7-5857-4685-be1f-d57550cc96cc" xsi:nil="true"/>
    <CampaignTagsTaxHTField0 xmlns="4873beb7-5857-4685-be1f-d57550cc96cc">
      <Terms xmlns="http://schemas.microsoft.com/office/infopath/2007/PartnerControls"/>
    </CampaignTagsTaxHTField0>
    <LocLastLocAttemptVersionLookup xmlns="4873beb7-5857-4685-be1f-d57550cc96cc">160981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7271C-A1DE-4B7C-944D-F8CF1698E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4.xml><?xml version="1.0" encoding="utf-8"?>
<ds:datastoreItem xmlns:ds="http://schemas.openxmlformats.org/officeDocument/2006/customXml" ds:itemID="{342016D8-2D3D-4FBB-A155-865148092E75}">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D7C0DFA-89E1-4C4F-8C65-952A0707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TM02264355</Template>
  <TotalTime>0</TotalTime>
  <Pages>7</Pages>
  <Words>593</Words>
  <Characters>3384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2015-10-09T23:52:00Z</dcterms:created>
  <dcterms:modified xsi:type="dcterms:W3CDTF">2015-12-14T04:21:00Z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